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8A848" w14:textId="28DA796C" w:rsidR="00814823" w:rsidRDefault="00814823" w:rsidP="00814823"/>
    <w:tbl>
      <w:tblPr>
        <w:tblStyle w:val="PlainTable4"/>
        <w:tblW w:w="12256" w:type="dxa"/>
        <w:jc w:val="center"/>
        <w:tblLook w:val="04A0" w:firstRow="1" w:lastRow="0" w:firstColumn="1" w:lastColumn="0" w:noHBand="0" w:noVBand="1"/>
        <w:tblDescription w:val="Layout table"/>
      </w:tblPr>
      <w:tblGrid>
        <w:gridCol w:w="12256"/>
      </w:tblGrid>
      <w:tr w:rsidR="00814823" w14:paraId="3390DEA9" w14:textId="77777777" w:rsidTr="0038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tcMar>
              <w:top w:w="2808" w:type="dxa"/>
              <w:left w:w="115" w:type="dxa"/>
              <w:right w:w="115" w:type="dxa"/>
            </w:tcMar>
          </w:tcPr>
          <w:p w14:paraId="40FC8BED" w14:textId="6070F707" w:rsidR="00814823" w:rsidRPr="008F5585" w:rsidRDefault="001E5B39" w:rsidP="008F5585">
            <w:pPr>
              <w:pStyle w:val="ReportTitle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A81E5B5" wp14:editId="6C5B2894">
                  <wp:simplePos x="0" y="0"/>
                  <wp:positionH relativeFrom="column">
                    <wp:posOffset>2793789</wp:posOffset>
                  </wp:positionH>
                  <wp:positionV relativeFrom="paragraph">
                    <wp:posOffset>-2123863</wp:posOffset>
                  </wp:positionV>
                  <wp:extent cx="2038350" cy="1997217"/>
                  <wp:effectExtent l="0" t="0" r="0" b="0"/>
                  <wp:wrapNone/>
                  <wp:docPr id="20" name="Picture 20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Icon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997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14823">
              <w:rPr>
                <w:noProof/>
              </w:rPr>
              <mc:AlternateContent>
                <mc:Choice Requires="wps">
                  <w:drawing>
                    <wp:inline distT="0" distB="0" distL="0" distR="0" wp14:anchorId="7DA3B64D" wp14:editId="7793CB8F">
                      <wp:extent cx="6697389" cy="571500"/>
                      <wp:effectExtent l="0" t="0" r="0" b="0"/>
                      <wp:docPr id="24" name="Text Box 24" descr="Text box to enter 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97389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sz w:val="60"/>
                                      <w:szCs w:val="60"/>
                                    </w:rPr>
                                    <w:alias w:val="Enter document title:"/>
                                    <w:tag w:val=""/>
                                    <w:id w:val="1159278023"/>
                                    <w:placeholder>
                                      <w:docPart w:val="1FF09C1725754F42B257AFD9C6AB3734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0C73158C" w14:textId="6466602F" w:rsidR="00814823" w:rsidRPr="008A25CD" w:rsidRDefault="00374B02" w:rsidP="00814823">
                                      <w:pPr>
                                        <w:pStyle w:val="ReportTitle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>Media Bazar</w:t>
                                      </w:r>
                                      <w:r w:rsidR="001D7190"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 xml:space="preserve"> App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DA3B6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" o:spid="_x0000_s1026" type="#_x0000_t202" alt="Text box to enter title" style="width:527.3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sz w:val="60"/>
                                <w:szCs w:val="60"/>
                              </w:rPr>
                              <w:alias w:val="Enter document title:"/>
                              <w:tag w:val=""/>
                              <w:id w:val="1159278023"/>
                              <w:placeholder>
                                <w:docPart w:val="1FF09C1725754F42B257AFD9C6AB373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0C73158C" w14:textId="6466602F" w:rsidR="00814823" w:rsidRPr="008A25CD" w:rsidRDefault="00374B02" w:rsidP="00814823">
                                <w:pPr>
                                  <w:pStyle w:val="ReportTitle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>Media Bazar</w:t>
                                </w:r>
                                <w:r w:rsidR="001D7190"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 xml:space="preserve"> App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814823">
              <w:rPr>
                <w:noProof/>
              </w:rPr>
              <mc:AlternateContent>
                <mc:Choice Requires="wps">
                  <w:drawing>
                    <wp:inline distT="0" distB="0" distL="0" distR="0" wp14:anchorId="6336A58B" wp14:editId="4279AC73">
                      <wp:extent cx="3202305" cy="95250"/>
                      <wp:effectExtent l="0" t="0" r="0" b="0"/>
                      <wp:docPr id="18" name="Rectangle 18" descr="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230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83C72DF" id="Rectangle 18" o:spid="_x0000_s1026" alt="Line" style="width:252.1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" fillcolor="#112f51 [2415]" stroked="f" strokeweight="2.25pt">
                      <w10:anchorlock/>
                    </v:rect>
                  </w:pict>
                </mc:Fallback>
              </mc:AlternateContent>
            </w:r>
          </w:p>
        </w:tc>
      </w:tr>
      <w:tr w:rsidR="00814823" w14:paraId="3512B8CC" w14:textId="77777777" w:rsidTr="000C2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57BAD1E2" w14:textId="77777777" w:rsidR="00814823" w:rsidRPr="005D120C" w:rsidRDefault="00814823" w:rsidP="000C2E5D">
            <w:pPr>
              <w:tabs>
                <w:tab w:val="left" w:pos="397"/>
                <w:tab w:val="center" w:pos="5695"/>
              </w:tabs>
              <w:jc w:val="center"/>
              <w:rPr>
                <w:rFonts w:asciiTheme="majorHAnsi" w:eastAsiaTheme="majorEastAsia" w:hAnsiTheme="majorHAnsi" w:cstheme="majorBidi"/>
                <w:b w:val="0"/>
                <w:bCs w:val="0"/>
                <w:color w:val="17406D" w:themeColor="text2"/>
                <w:spacing w:val="5"/>
                <w:kern w:val="28"/>
                <w:sz w:val="24"/>
                <w:szCs w:val="24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17406D" w:themeColor="text2"/>
                <w:spacing w:val="5"/>
                <w:kern w:val="28"/>
                <w:sz w:val="96"/>
                <w:szCs w:val="56"/>
              </w:rPr>
              <mc:AlternateContent>
                <mc:Choice Requires="wps">
                  <w:drawing>
                    <wp:inline distT="0" distB="0" distL="0" distR="0" wp14:anchorId="50D98148" wp14:editId="43418843">
                      <wp:extent cx="3515096" cy="714375"/>
                      <wp:effectExtent l="0" t="0" r="0" b="9525"/>
                      <wp:docPr id="25" name="Text Box 25" descr="Text box to enter sub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5096" cy="714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Enter document subtitle:"/>
                                    <w:tag w:val="Enter document subtitle:"/>
                                    <w:id w:val="-826216229"/>
                                    <w:placeholder>
                                      <w:docPart w:val="F2595FA401174235BAA047607AD3A14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5D9EEC91" w14:textId="4A2DAA11" w:rsidR="00814823" w:rsidRDefault="000050FB" w:rsidP="00814823">
                                      <w:pPr>
                                        <w:pStyle w:val="Subtitle"/>
                                        <w:jc w:val="center"/>
                                      </w:pPr>
                                      <w:r>
                                        <w:t xml:space="preserve">Project </w:t>
                                      </w:r>
                                      <w:r w:rsidR="00374B02">
                                        <w:t>Plan</w:t>
                                      </w:r>
                                      <w:r>
                                        <w:t xml:space="preserve"> Document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0D98148" id="Text Box 25" o:spid="_x0000_s1027" type="#_x0000_t202" alt="Text box to enter subtitle" style="width:276.8pt;height: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" filled="f" stroked="f">
                      <v:textbox>
                        <w:txbxContent>
                          <w:sdt>
                            <w:sdtPr>
                              <w:alias w:val="Enter document subtitle:"/>
                              <w:tag w:val="Enter document subtitle:"/>
                              <w:id w:val="-826216229"/>
                              <w:placeholder>
                                <w:docPart w:val="F2595FA401174235BAA047607AD3A142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5D9EEC91" w14:textId="4A2DAA11" w:rsidR="00814823" w:rsidRDefault="000050FB" w:rsidP="00814823">
                                <w:pPr>
                                  <w:pStyle w:val="Subtitle"/>
                                  <w:jc w:val="center"/>
                                </w:pPr>
                                <w:r>
                                  <w:t xml:space="preserve">Project </w:t>
                                </w:r>
                                <w:r w:rsidR="00374B02">
                                  <w:t>Plan</w:t>
                                </w:r>
                                <w:r>
                                  <w:t xml:space="preserve"> Document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4823" w14:paraId="30F09820" w14:textId="77777777" w:rsidTr="000C2E5D">
        <w:trPr>
          <w:trHeight w:val="2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0F6FC6" w:themeFill="accent1"/>
            <w:vAlign w:val="center"/>
          </w:tcPr>
          <w:p w14:paraId="2A4840F4" w14:textId="77777777" w:rsidR="00814823" w:rsidRPr="005D120C" w:rsidRDefault="00814823" w:rsidP="000C2E5D">
            <w:pPr>
              <w:jc w:val="center"/>
              <w:rPr>
                <w:rFonts w:asciiTheme="majorHAnsi" w:eastAsiaTheme="majorEastAsia" w:hAnsiTheme="majorHAnsi" w:cstheme="majorBidi"/>
                <w:color w:val="17406D" w:themeColor="text2"/>
                <w:spacing w:val="5"/>
                <w:kern w:val="28"/>
                <w:sz w:val="20"/>
                <w:szCs w:val="20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17406D" w:themeColor="text2"/>
                <w:spacing w:val="5"/>
                <w:kern w:val="28"/>
                <w:sz w:val="96"/>
                <w:szCs w:val="56"/>
              </w:rPr>
              <mc:AlternateContent>
                <mc:Choice Requires="wps">
                  <w:drawing>
                    <wp:inline distT="0" distB="0" distL="0" distR="0" wp14:anchorId="44155BC4" wp14:editId="1274EAC7">
                      <wp:extent cx="7001933" cy="1005840"/>
                      <wp:effectExtent l="0" t="0" r="0" b="3810"/>
                      <wp:docPr id="26" name="Text Box 26" descr="Text box to enter abstra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01933" cy="1005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6849BE" w14:textId="7088106D" w:rsidR="00374B02" w:rsidRPr="00374B02" w:rsidRDefault="00627515" w:rsidP="00374B02">
                                  <w:pPr>
                                    <w:spacing w:after="0"/>
                                    <w:jc w:val="center"/>
                                    <w:rPr>
                                      <w:rFonts w:asciiTheme="majorHAnsi" w:eastAsiaTheme="majorEastAsia" w:hAnsiTheme="majorHAnsi"/>
                                      <w:bCs/>
                                      <w:iCs/>
                                      <w:color w:val="FFFFFF" w:themeColor="background1"/>
                                      <w:lang w:bidi="hi-IN"/>
                                      <w14:ligatures w14:val="standardContextual"/>
                                      <w14:cntxtAlts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Theme="majorHAnsi" w:eastAsiaTheme="majorEastAsia" w:hAnsiTheme="majorHAnsi"/>
                                      <w:bCs/>
                                      <w:iCs/>
                                      <w:color w:val="FFFFFF" w:themeColor="background1"/>
                                      <w:lang w:bidi="hi-IN"/>
                                      <w14:ligatures w14:val="standardContextual"/>
                                      <w14:cntxtAlts/>
                                    </w:rPr>
                                    <w:t xml:space="preserve">Our client </w:t>
                                  </w:r>
                                  <w:r w:rsidR="00374B02">
                                    <w:rPr>
                                      <w:rFonts w:asciiTheme="majorHAnsi" w:eastAsiaTheme="majorEastAsia" w:hAnsiTheme="majorHAnsi"/>
                                      <w:bCs/>
                                      <w:iCs/>
                                      <w:color w:val="FFFFFF" w:themeColor="background1"/>
                                      <w:lang w:bidi="hi-IN"/>
                                      <w14:ligatures w14:val="standardContextual"/>
                                      <w14:cntxtAlts/>
                                    </w:rPr>
                                    <w:t>Media Bazar (daughter company of Jupiter)</w:t>
                                  </w:r>
                                  <w:r w:rsidR="00435B6D" w:rsidRPr="00435B6D">
                                    <w:rPr>
                                      <w:rFonts w:asciiTheme="majorHAnsi" w:eastAsiaTheme="majorEastAsia" w:hAnsiTheme="majorHAnsi"/>
                                      <w:bCs/>
                                      <w:iCs/>
                                      <w:color w:val="FFFFFF" w:themeColor="background1"/>
                                      <w:lang w:bidi="hi-IN"/>
                                      <w14:ligatures w14:val="standardContextual"/>
                                      <w14:cntxtAlts/>
                                    </w:rPr>
                                    <w:t>,</w:t>
                                  </w:r>
                                  <w:proofErr w:type="gramEnd"/>
                                  <w:r w:rsidR="00435B6D" w:rsidRPr="00435B6D">
                                    <w:rPr>
                                      <w:rFonts w:asciiTheme="majorHAnsi" w:eastAsiaTheme="majorEastAsia" w:hAnsiTheme="majorHAnsi"/>
                                      <w:bCs/>
                                      <w:iCs/>
                                      <w:color w:val="FFFFFF" w:themeColor="background1"/>
                                      <w:lang w:bidi="hi-IN"/>
                                      <w14:ligatures w14:val="standardContextual"/>
                                      <w14:cntxtAlts/>
                                    </w:rPr>
                                    <w:t xml:space="preserve"> </w:t>
                                  </w:r>
                                  <w:r w:rsidR="00374B02" w:rsidRPr="00374B02">
                                    <w:rPr>
                                      <w:rFonts w:asciiTheme="majorHAnsi" w:eastAsiaTheme="majorEastAsia" w:hAnsiTheme="majorHAnsi"/>
                                      <w:bCs/>
                                      <w:iCs/>
                                      <w:color w:val="FFFFFF" w:themeColor="background1"/>
                                      <w:lang w:bidi="hi-IN"/>
                                      <w14:ligatures w14:val="standardContextual"/>
                                      <w14:cntxtAlts/>
                                    </w:rPr>
                                    <w:t>is planning to open their very first shop in Eindhoven.</w:t>
                                  </w:r>
                                </w:p>
                                <w:p w14:paraId="16072C9B" w14:textId="276F40D5" w:rsidR="00374B02" w:rsidRDefault="00374B02" w:rsidP="00374B02">
                                  <w:pPr>
                                    <w:spacing w:after="0"/>
                                    <w:jc w:val="center"/>
                                    <w:rPr>
                                      <w:rFonts w:asciiTheme="majorHAnsi" w:eastAsiaTheme="majorEastAsia" w:hAnsiTheme="majorHAnsi"/>
                                      <w:bCs/>
                                      <w:iCs/>
                                      <w:color w:val="FFFFFF" w:themeColor="background1"/>
                                      <w:lang w:bidi="hi-IN"/>
                                      <w14:ligatures w14:val="standardContextual"/>
                                      <w14:cntxtAlts/>
                                    </w:rPr>
                                  </w:pPr>
                                  <w:r w:rsidRPr="00374B02">
                                    <w:rPr>
                                      <w:rFonts w:asciiTheme="majorHAnsi" w:eastAsiaTheme="majorEastAsia" w:hAnsiTheme="majorHAnsi"/>
                                      <w:bCs/>
                                      <w:iCs/>
                                      <w:color w:val="FFFFFF" w:themeColor="background1"/>
                                      <w:lang w:bidi="hi-IN"/>
                                      <w14:ligatures w14:val="standardContextual"/>
                                      <w14:cntxtAlts/>
                                    </w:rPr>
                                    <w:t>Because the administration is the backbone that manages all aspects of the company, management would like to</w:t>
                                  </w:r>
                                  <w:r>
                                    <w:rPr>
                                      <w:rFonts w:asciiTheme="majorHAnsi" w:eastAsiaTheme="majorEastAsia" w:hAnsiTheme="majorHAnsi"/>
                                      <w:bCs/>
                                      <w:iCs/>
                                      <w:color w:val="FFFFFF" w:themeColor="background1"/>
                                      <w:lang w:bidi="hi-IN"/>
                                      <w14:ligatures w14:val="standardContextual"/>
                                      <w14:cntxtAlts/>
                                    </w:rPr>
                                    <w:t xml:space="preserve"> d</w:t>
                                  </w:r>
                                  <w:r w:rsidRPr="00374B02">
                                    <w:rPr>
                                      <w:rFonts w:asciiTheme="majorHAnsi" w:eastAsiaTheme="majorEastAsia" w:hAnsiTheme="majorHAnsi"/>
                                      <w:bCs/>
                                      <w:iCs/>
                                      <w:color w:val="FFFFFF" w:themeColor="background1"/>
                                      <w:lang w:bidi="hi-IN"/>
                                      <w14:ligatures w14:val="standardContextual"/>
                                      <w14:cntxtAlts/>
                                    </w:rPr>
                                    <w:t>evelop</w:t>
                                  </w:r>
                                  <w:r>
                                    <w:rPr>
                                      <w:rFonts w:asciiTheme="majorHAnsi" w:eastAsiaTheme="majorEastAsia" w:hAnsiTheme="majorHAnsi"/>
                                      <w:bCs/>
                                      <w:iCs/>
                                      <w:color w:val="FFFFFF" w:themeColor="background1"/>
                                      <w:lang w:bidi="hi-IN"/>
                                      <w14:ligatures w14:val="standardContextual"/>
                                      <w14:cntxtAlts/>
                                    </w:rPr>
                                    <w:t xml:space="preserve"> a software that facilitates said</w:t>
                                  </w:r>
                                  <w:r w:rsidRPr="00374B02">
                                    <w:rPr>
                                      <w:rFonts w:asciiTheme="majorHAnsi" w:eastAsiaTheme="majorEastAsia" w:hAnsiTheme="majorHAnsi"/>
                                      <w:bCs/>
                                      <w:iCs/>
                                      <w:color w:val="FFFFFF" w:themeColor="background1"/>
                                      <w:lang w:bidi="hi-IN"/>
                                      <w14:ligatures w14:val="standardContextual"/>
                                      <w14:cntxtAlts/>
                                    </w:rPr>
                                    <w:t xml:space="preserve"> administrative </w:t>
                                  </w:r>
                                  <w:r>
                                    <w:rPr>
                                      <w:rFonts w:asciiTheme="majorHAnsi" w:eastAsiaTheme="majorEastAsia" w:hAnsiTheme="majorHAnsi"/>
                                      <w:bCs/>
                                      <w:iCs/>
                                      <w:color w:val="FFFFFF" w:themeColor="background1"/>
                                      <w:lang w:bidi="hi-IN"/>
                                      <w14:ligatures w14:val="standardContextual"/>
                                      <w14:cntxtAlts/>
                                    </w:rPr>
                                    <w:t>tasks for the new shop</w:t>
                                  </w:r>
                                  <w:r w:rsidRPr="00374B02">
                                    <w:rPr>
                                      <w:rFonts w:asciiTheme="majorHAnsi" w:eastAsiaTheme="majorEastAsia" w:hAnsiTheme="majorHAnsi"/>
                                      <w:bCs/>
                                      <w:iCs/>
                                      <w:color w:val="FFFFFF" w:themeColor="background1"/>
                                      <w:lang w:bidi="hi-IN"/>
                                      <w14:ligatures w14:val="standardContextual"/>
                                      <w14:cntxtAlts/>
                                    </w:rPr>
                                    <w:t>.</w:t>
                                  </w:r>
                                </w:p>
                                <w:p w14:paraId="3B1064A0" w14:textId="4E0B3873" w:rsidR="00814823" w:rsidRPr="005D120C" w:rsidRDefault="00814823" w:rsidP="00374B02">
                                  <w:pPr>
                                    <w:spacing w:after="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4155BC4" id="Text Box 26" o:spid="_x0000_s1028" type="#_x0000_t202" alt="Text box to enter abstract" style="width:551.35pt;height:7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" filled="f" stroked="f">
                      <v:textbox>
                        <w:txbxContent>
                          <w:p w14:paraId="456849BE" w14:textId="7088106D" w:rsidR="00374B02" w:rsidRPr="00374B02" w:rsidRDefault="00627515" w:rsidP="00374B02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/>
                                <w:bCs/>
                                <w:iCs/>
                                <w:color w:val="FFFFFF" w:themeColor="background1"/>
                                <w:lang w:bidi="hi-IN"/>
                                <w14:ligatures w14:val="standardContextual"/>
                                <w14:cntxtAlts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eastAsiaTheme="majorEastAsia" w:hAnsiTheme="majorHAnsi"/>
                                <w:bCs/>
                                <w:iCs/>
                                <w:color w:val="FFFFFF" w:themeColor="background1"/>
                                <w:lang w:bidi="hi-IN"/>
                                <w14:ligatures w14:val="standardContextual"/>
                                <w14:cntxtAlts/>
                              </w:rPr>
                              <w:t xml:space="preserve">Our client </w:t>
                            </w:r>
                            <w:r w:rsidR="00374B02">
                              <w:rPr>
                                <w:rFonts w:asciiTheme="majorHAnsi" w:eastAsiaTheme="majorEastAsia" w:hAnsiTheme="majorHAnsi"/>
                                <w:bCs/>
                                <w:iCs/>
                                <w:color w:val="FFFFFF" w:themeColor="background1"/>
                                <w:lang w:bidi="hi-IN"/>
                                <w14:ligatures w14:val="standardContextual"/>
                                <w14:cntxtAlts/>
                              </w:rPr>
                              <w:t>Media Bazar (daughter company of Jupiter)</w:t>
                            </w:r>
                            <w:r w:rsidR="00435B6D" w:rsidRPr="00435B6D">
                              <w:rPr>
                                <w:rFonts w:asciiTheme="majorHAnsi" w:eastAsiaTheme="majorEastAsia" w:hAnsiTheme="majorHAnsi"/>
                                <w:bCs/>
                                <w:iCs/>
                                <w:color w:val="FFFFFF" w:themeColor="background1"/>
                                <w:lang w:bidi="hi-IN"/>
                                <w14:ligatures w14:val="standardContextual"/>
                                <w14:cntxtAlts/>
                              </w:rPr>
                              <w:t>,</w:t>
                            </w:r>
                            <w:proofErr w:type="gramEnd"/>
                            <w:r w:rsidR="00435B6D" w:rsidRPr="00435B6D">
                              <w:rPr>
                                <w:rFonts w:asciiTheme="majorHAnsi" w:eastAsiaTheme="majorEastAsia" w:hAnsiTheme="majorHAnsi"/>
                                <w:bCs/>
                                <w:iCs/>
                                <w:color w:val="FFFFFF" w:themeColor="background1"/>
                                <w:lang w:bidi="hi-IN"/>
                                <w14:ligatures w14:val="standardContextual"/>
                                <w14:cntxtAlts/>
                              </w:rPr>
                              <w:t xml:space="preserve"> </w:t>
                            </w:r>
                            <w:r w:rsidR="00374B02" w:rsidRPr="00374B02">
                              <w:rPr>
                                <w:rFonts w:asciiTheme="majorHAnsi" w:eastAsiaTheme="majorEastAsia" w:hAnsiTheme="majorHAnsi"/>
                                <w:bCs/>
                                <w:iCs/>
                                <w:color w:val="FFFFFF" w:themeColor="background1"/>
                                <w:lang w:bidi="hi-IN"/>
                                <w14:ligatures w14:val="standardContextual"/>
                                <w14:cntxtAlts/>
                              </w:rPr>
                              <w:t>is planning to open their very first shop in Eindhoven.</w:t>
                            </w:r>
                          </w:p>
                          <w:p w14:paraId="16072C9B" w14:textId="276F40D5" w:rsidR="00374B02" w:rsidRDefault="00374B02" w:rsidP="00374B02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/>
                                <w:bCs/>
                                <w:iCs/>
                                <w:color w:val="FFFFFF" w:themeColor="background1"/>
                                <w:lang w:bidi="hi-IN"/>
                                <w14:ligatures w14:val="standardContextual"/>
                                <w14:cntxtAlts/>
                              </w:rPr>
                            </w:pPr>
                            <w:r w:rsidRPr="00374B02">
                              <w:rPr>
                                <w:rFonts w:asciiTheme="majorHAnsi" w:eastAsiaTheme="majorEastAsia" w:hAnsiTheme="majorHAnsi"/>
                                <w:bCs/>
                                <w:iCs/>
                                <w:color w:val="FFFFFF" w:themeColor="background1"/>
                                <w:lang w:bidi="hi-IN"/>
                                <w14:ligatures w14:val="standardContextual"/>
                                <w14:cntxtAlts/>
                              </w:rPr>
                              <w:t>Because the administration is the backbone that manages all aspects of the company, management would like to</w:t>
                            </w:r>
                            <w:r>
                              <w:rPr>
                                <w:rFonts w:asciiTheme="majorHAnsi" w:eastAsiaTheme="majorEastAsia" w:hAnsiTheme="majorHAnsi"/>
                                <w:bCs/>
                                <w:iCs/>
                                <w:color w:val="FFFFFF" w:themeColor="background1"/>
                                <w:lang w:bidi="hi-IN"/>
                                <w14:ligatures w14:val="standardContextual"/>
                                <w14:cntxtAlts/>
                              </w:rPr>
                              <w:t xml:space="preserve"> d</w:t>
                            </w:r>
                            <w:r w:rsidRPr="00374B02">
                              <w:rPr>
                                <w:rFonts w:asciiTheme="majorHAnsi" w:eastAsiaTheme="majorEastAsia" w:hAnsiTheme="majorHAnsi"/>
                                <w:bCs/>
                                <w:iCs/>
                                <w:color w:val="FFFFFF" w:themeColor="background1"/>
                                <w:lang w:bidi="hi-IN"/>
                                <w14:ligatures w14:val="standardContextual"/>
                                <w14:cntxtAlts/>
                              </w:rPr>
                              <w:t>evelop</w:t>
                            </w:r>
                            <w:r>
                              <w:rPr>
                                <w:rFonts w:asciiTheme="majorHAnsi" w:eastAsiaTheme="majorEastAsia" w:hAnsiTheme="majorHAnsi"/>
                                <w:bCs/>
                                <w:iCs/>
                                <w:color w:val="FFFFFF" w:themeColor="background1"/>
                                <w:lang w:bidi="hi-IN"/>
                                <w14:ligatures w14:val="standardContextual"/>
                                <w14:cntxtAlts/>
                              </w:rPr>
                              <w:t xml:space="preserve"> a software that facilitates said</w:t>
                            </w:r>
                            <w:r w:rsidRPr="00374B02">
                              <w:rPr>
                                <w:rFonts w:asciiTheme="majorHAnsi" w:eastAsiaTheme="majorEastAsia" w:hAnsiTheme="majorHAnsi"/>
                                <w:bCs/>
                                <w:iCs/>
                                <w:color w:val="FFFFFF" w:themeColor="background1"/>
                                <w:lang w:bidi="hi-IN"/>
                                <w14:ligatures w14:val="standardContextual"/>
                                <w14:cntxtAlts/>
                              </w:rPr>
                              <w:t xml:space="preserve"> administrative </w:t>
                            </w:r>
                            <w:r>
                              <w:rPr>
                                <w:rFonts w:asciiTheme="majorHAnsi" w:eastAsiaTheme="majorEastAsia" w:hAnsiTheme="majorHAnsi"/>
                                <w:bCs/>
                                <w:iCs/>
                                <w:color w:val="FFFFFF" w:themeColor="background1"/>
                                <w:lang w:bidi="hi-IN"/>
                                <w14:ligatures w14:val="standardContextual"/>
                                <w14:cntxtAlts/>
                              </w:rPr>
                              <w:t>tasks for the new shop</w:t>
                            </w:r>
                            <w:r w:rsidRPr="00374B02">
                              <w:rPr>
                                <w:rFonts w:asciiTheme="majorHAnsi" w:eastAsiaTheme="majorEastAsia" w:hAnsiTheme="majorHAnsi"/>
                                <w:bCs/>
                                <w:iCs/>
                                <w:color w:val="FFFFFF" w:themeColor="background1"/>
                                <w:lang w:bidi="hi-IN"/>
                                <w14:ligatures w14:val="standardContextual"/>
                                <w14:cntxtAlts/>
                              </w:rPr>
                              <w:t>.</w:t>
                            </w:r>
                          </w:p>
                          <w:p w14:paraId="3B1064A0" w14:textId="4E0B3873" w:rsidR="00814823" w:rsidRPr="005D120C" w:rsidRDefault="00814823" w:rsidP="00374B02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4823" w14:paraId="0008DF3D" w14:textId="77777777" w:rsidTr="0060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1908C20B" w14:textId="019B5FBD" w:rsidR="00814823" w:rsidRDefault="00225324" w:rsidP="006045D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B48EC1" wp14:editId="320EE8A6">
                      <wp:simplePos x="0" y="0"/>
                      <wp:positionH relativeFrom="column">
                        <wp:posOffset>-250190</wp:posOffset>
                      </wp:positionH>
                      <wp:positionV relativeFrom="paragraph">
                        <wp:posOffset>991235</wp:posOffset>
                      </wp:positionV>
                      <wp:extent cx="3911600" cy="2599055"/>
                      <wp:effectExtent l="0" t="0" r="0" b="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11600" cy="25990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2168D8" w14:textId="77777777" w:rsidR="001A378E" w:rsidRDefault="001A378E" w:rsidP="001A378E">
                                  <w:pPr>
                                    <w:jc w:val="center"/>
                                    <w:rPr>
                                      <w:rFonts w:eastAsiaTheme="majorEastAsia" w:cstheme="majorBidi"/>
                                      <w:b/>
                                      <w:iCs/>
                                      <w:color w:val="0BD0D9" w:themeColor="accent3"/>
                                      <w:spacing w:val="15"/>
                                      <w:sz w:val="28"/>
                                      <w:szCs w:val="24"/>
                                    </w:rPr>
                                  </w:pPr>
                                </w:p>
                                <w:p w14:paraId="3B91219E" w14:textId="601CAE73" w:rsidR="00225324" w:rsidRPr="001A378E" w:rsidRDefault="001A378E" w:rsidP="001A378E">
                                  <w:pPr>
                                    <w:rPr>
                                      <w:rFonts w:eastAsiaTheme="majorEastAsia" w:cstheme="majorBidi"/>
                                      <w:b/>
                                      <w:iCs/>
                                      <w:color w:val="0BD0D9" w:themeColor="accent3"/>
                                      <w:spacing w:val="15"/>
                                      <w:sz w:val="36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eastAsiaTheme="majorEastAsia" w:cstheme="majorBidi"/>
                                      <w:b/>
                                      <w:iCs/>
                                      <w:color w:val="0BD0D9" w:themeColor="accent3"/>
                                      <w:spacing w:val="15"/>
                                      <w:sz w:val="28"/>
                                      <w:szCs w:val="24"/>
                                    </w:rPr>
                                    <w:t xml:space="preserve">         </w:t>
                                  </w:r>
                                  <w:r w:rsidR="00225324" w:rsidRPr="001A378E">
                                    <w:rPr>
                                      <w:rFonts w:eastAsiaTheme="majorEastAsia" w:cstheme="majorBidi"/>
                                      <w:b/>
                                      <w:iCs/>
                                      <w:color w:val="0BD0D9" w:themeColor="accent3"/>
                                      <w:spacing w:val="15"/>
                                      <w:sz w:val="36"/>
                                      <w:szCs w:val="32"/>
                                    </w:rPr>
                                    <w:t>S02CB06-G4</w:t>
                                  </w:r>
                                </w:p>
                                <w:p w14:paraId="21690CF4" w14:textId="098FC090" w:rsidR="001A378E" w:rsidRPr="001A378E" w:rsidRDefault="001A378E" w:rsidP="001A378E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spacing w:line="360" w:lineRule="auto"/>
                                    <w:rPr>
                                      <w:color w:val="000000" w:themeColor="text1"/>
                                      <w:sz w:val="24"/>
                                      <w:szCs w:val="28"/>
                                    </w:rPr>
                                  </w:pPr>
                                  <w:proofErr w:type="spellStart"/>
                                  <w:r w:rsidRPr="001A378E">
                                    <w:rPr>
                                      <w:color w:val="000000" w:themeColor="text1"/>
                                      <w:sz w:val="24"/>
                                      <w:szCs w:val="28"/>
                                    </w:rPr>
                                    <w:t>Çelik</w:t>
                                  </w:r>
                                  <w:proofErr w:type="spellEnd"/>
                                  <w:r w:rsidRPr="001A378E">
                                    <w:rPr>
                                      <w:color w:val="000000" w:themeColor="text1"/>
                                      <w:sz w:val="24"/>
                                      <w:szCs w:val="28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1A378E">
                                    <w:rPr>
                                      <w:color w:val="000000" w:themeColor="text1"/>
                                      <w:sz w:val="24"/>
                                      <w:szCs w:val="28"/>
                                    </w:rPr>
                                    <w:t>Servet</w:t>
                                  </w:r>
                                  <w:proofErr w:type="spellEnd"/>
                                  <w:r w:rsidRPr="001A378E">
                                    <w:rPr>
                                      <w:color w:val="000000" w:themeColor="text1"/>
                                      <w:sz w:val="24"/>
                                      <w:szCs w:val="28"/>
                                    </w:rPr>
                                    <w:t xml:space="preserve"> can S.C.</w:t>
                                  </w:r>
                                </w:p>
                                <w:p w14:paraId="5622AD01" w14:textId="77777777" w:rsidR="001A378E" w:rsidRPr="001A378E" w:rsidRDefault="001A378E" w:rsidP="001A378E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spacing w:line="360" w:lineRule="auto"/>
                                    <w:rPr>
                                      <w:color w:val="000000" w:themeColor="text1"/>
                                      <w:sz w:val="24"/>
                                      <w:szCs w:val="28"/>
                                    </w:rPr>
                                  </w:pPr>
                                  <w:proofErr w:type="spellStart"/>
                                  <w:r w:rsidRPr="001A378E">
                                    <w:rPr>
                                      <w:color w:val="000000" w:themeColor="text1"/>
                                      <w:sz w:val="24"/>
                                      <w:szCs w:val="28"/>
                                    </w:rPr>
                                    <w:t>Hadnagy</w:t>
                                  </w:r>
                                  <w:proofErr w:type="spellEnd"/>
                                  <w:r w:rsidRPr="001A378E">
                                    <w:rPr>
                                      <w:color w:val="000000" w:themeColor="text1"/>
                                      <w:sz w:val="24"/>
                                      <w:szCs w:val="28"/>
                                    </w:rPr>
                                    <w:t>, Robert R.</w:t>
                                  </w:r>
                                </w:p>
                                <w:p w14:paraId="29F1AF10" w14:textId="77777777" w:rsidR="001A378E" w:rsidRPr="001A378E" w:rsidRDefault="001A378E" w:rsidP="001A378E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spacing w:line="360" w:lineRule="auto"/>
                                    <w:rPr>
                                      <w:color w:val="000000" w:themeColor="text1"/>
                                      <w:sz w:val="24"/>
                                      <w:szCs w:val="28"/>
                                    </w:rPr>
                                  </w:pPr>
                                  <w:r w:rsidRPr="001A378E">
                                    <w:rPr>
                                      <w:color w:val="000000" w:themeColor="text1"/>
                                      <w:sz w:val="24"/>
                                      <w:szCs w:val="28"/>
                                    </w:rPr>
                                    <w:t>Rodriguez Rosero, Melissa M.</w:t>
                                  </w:r>
                                </w:p>
                                <w:p w14:paraId="26B83BAE" w14:textId="5B378FEB" w:rsidR="001A378E" w:rsidRPr="001A378E" w:rsidRDefault="001A378E" w:rsidP="001A378E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spacing w:line="360" w:lineRule="auto"/>
                                    <w:rPr>
                                      <w:color w:val="000000" w:themeColor="text1"/>
                                      <w:sz w:val="24"/>
                                      <w:szCs w:val="28"/>
                                    </w:rPr>
                                  </w:pPr>
                                  <w:r w:rsidRPr="001A378E">
                                    <w:rPr>
                                      <w:color w:val="000000" w:themeColor="text1"/>
                                      <w:sz w:val="24"/>
                                      <w:szCs w:val="28"/>
                                    </w:rPr>
                                    <w:t>Welles, Lloyd L. (Team Lead)</w:t>
                                  </w:r>
                                </w:p>
                                <w:p w14:paraId="24E48157" w14:textId="77777777" w:rsidR="00225324" w:rsidRDefault="0022532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B48EC1" id="Text Box 21" o:spid="_x0000_s1029" type="#_x0000_t202" style="position:absolute;margin-left:-19.7pt;margin-top:78.05pt;width:308pt;height:20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" filled="f" stroked="f" strokeweight=".5pt">
                      <v:textbox>
                        <w:txbxContent>
                          <w:p w14:paraId="292168D8" w14:textId="77777777" w:rsidR="001A378E" w:rsidRDefault="001A378E" w:rsidP="001A378E">
                            <w:pPr>
                              <w:jc w:val="center"/>
                              <w:rPr>
                                <w:rFonts w:eastAsiaTheme="majorEastAsia" w:cstheme="majorBidi"/>
                                <w:b/>
                                <w:iCs/>
                                <w:color w:val="0BD0D9" w:themeColor="accent3"/>
                                <w:spacing w:val="15"/>
                                <w:sz w:val="28"/>
                                <w:szCs w:val="24"/>
                              </w:rPr>
                            </w:pPr>
                          </w:p>
                          <w:p w14:paraId="3B91219E" w14:textId="601CAE73" w:rsidR="00225324" w:rsidRPr="001A378E" w:rsidRDefault="001A378E" w:rsidP="001A378E">
                            <w:pPr>
                              <w:rPr>
                                <w:rFonts w:eastAsiaTheme="majorEastAsia" w:cstheme="majorBidi"/>
                                <w:b/>
                                <w:iCs/>
                                <w:color w:val="0BD0D9" w:themeColor="accent3"/>
                                <w:spacing w:val="15"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eastAsiaTheme="majorEastAsia" w:cstheme="majorBidi"/>
                                <w:b/>
                                <w:iCs/>
                                <w:color w:val="0BD0D9" w:themeColor="accent3"/>
                                <w:spacing w:val="15"/>
                                <w:sz w:val="28"/>
                                <w:szCs w:val="24"/>
                              </w:rPr>
                              <w:t xml:space="preserve">         </w:t>
                            </w:r>
                            <w:r w:rsidR="00225324" w:rsidRPr="001A378E">
                              <w:rPr>
                                <w:rFonts w:eastAsiaTheme="majorEastAsia" w:cstheme="majorBidi"/>
                                <w:b/>
                                <w:iCs/>
                                <w:color w:val="0BD0D9" w:themeColor="accent3"/>
                                <w:spacing w:val="15"/>
                                <w:sz w:val="36"/>
                                <w:szCs w:val="32"/>
                              </w:rPr>
                              <w:t>S02CB06-G4</w:t>
                            </w:r>
                          </w:p>
                          <w:p w14:paraId="21690CF4" w14:textId="098FC090" w:rsidR="001A378E" w:rsidRPr="001A378E" w:rsidRDefault="001A378E" w:rsidP="001A378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proofErr w:type="spellStart"/>
                            <w:r w:rsidRPr="001A378E"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  <w:t>Çelik</w:t>
                            </w:r>
                            <w:proofErr w:type="spellEnd"/>
                            <w:r w:rsidRPr="001A378E"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1A378E"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  <w:t>Servet</w:t>
                            </w:r>
                            <w:proofErr w:type="spellEnd"/>
                            <w:r w:rsidRPr="001A378E"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 can S.C.</w:t>
                            </w:r>
                          </w:p>
                          <w:p w14:paraId="5622AD01" w14:textId="77777777" w:rsidR="001A378E" w:rsidRPr="001A378E" w:rsidRDefault="001A378E" w:rsidP="001A378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proofErr w:type="spellStart"/>
                            <w:r w:rsidRPr="001A378E"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  <w:t>Hadnagy</w:t>
                            </w:r>
                            <w:proofErr w:type="spellEnd"/>
                            <w:r w:rsidRPr="001A378E"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  <w:t>, Robert R.</w:t>
                            </w:r>
                          </w:p>
                          <w:p w14:paraId="29F1AF10" w14:textId="77777777" w:rsidR="001A378E" w:rsidRPr="001A378E" w:rsidRDefault="001A378E" w:rsidP="001A378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1A378E"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  <w:t>Rodriguez Rosero, Melissa M.</w:t>
                            </w:r>
                          </w:p>
                          <w:p w14:paraId="26B83BAE" w14:textId="5B378FEB" w:rsidR="001A378E" w:rsidRPr="001A378E" w:rsidRDefault="001A378E" w:rsidP="001A378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1A378E"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  <w:t>Welles, Lloyd L. (Team Lead)</w:t>
                            </w:r>
                          </w:p>
                          <w:p w14:paraId="24E48157" w14:textId="77777777" w:rsidR="00225324" w:rsidRDefault="00225324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23D06AD3" w14:textId="77777777" w:rsidR="00BF5423" w:rsidRDefault="00BF5423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i w:val="0"/>
          <w:color w:val="auto"/>
          <w:sz w:val="22"/>
          <w:szCs w:val="22"/>
        </w:rPr>
        <w:id w:val="14807315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004B9DE" w14:textId="77777777" w:rsidR="00064DE1" w:rsidRDefault="00064DE1" w:rsidP="00064DE1">
          <w:pPr>
            <w:pStyle w:val="TOCHeading"/>
          </w:pPr>
          <w:r>
            <w:t>Contents</w:t>
          </w:r>
        </w:p>
        <w:p w14:paraId="54C61DC7" w14:textId="74E2AC0A" w:rsidR="00E17D8A" w:rsidRDefault="00064DE1" w:rsidP="00E17D8A">
          <w:pPr>
            <w:pStyle w:val="TOC1"/>
            <w:numPr>
              <w:ilvl w:val="0"/>
              <w:numId w:val="31"/>
            </w:numPr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260011" w:history="1">
            <w:r w:rsidR="00E17D8A" w:rsidRPr="003C1D2C">
              <w:rPr>
                <w:rStyle w:val="Hyperlink"/>
                <w:noProof/>
              </w:rPr>
              <w:t>Client and situation description</w:t>
            </w:r>
            <w:r w:rsidR="00E17D8A">
              <w:rPr>
                <w:noProof/>
                <w:webHidden/>
              </w:rPr>
              <w:tab/>
            </w:r>
            <w:r w:rsidR="00E17D8A">
              <w:rPr>
                <w:noProof/>
                <w:webHidden/>
              </w:rPr>
              <w:fldChar w:fldCharType="begin"/>
            </w:r>
            <w:r w:rsidR="00E17D8A">
              <w:rPr>
                <w:noProof/>
                <w:webHidden/>
              </w:rPr>
              <w:instrText xml:space="preserve"> PAGEREF _Toc103260011 \h </w:instrText>
            </w:r>
            <w:r w:rsidR="00E17D8A">
              <w:rPr>
                <w:noProof/>
                <w:webHidden/>
              </w:rPr>
            </w:r>
            <w:r w:rsidR="00E17D8A">
              <w:rPr>
                <w:noProof/>
                <w:webHidden/>
              </w:rPr>
              <w:fldChar w:fldCharType="separate"/>
            </w:r>
            <w:r w:rsidR="00E17D8A">
              <w:rPr>
                <w:noProof/>
                <w:webHidden/>
              </w:rPr>
              <w:t>2</w:t>
            </w:r>
            <w:r w:rsidR="00E17D8A">
              <w:rPr>
                <w:noProof/>
                <w:webHidden/>
              </w:rPr>
              <w:fldChar w:fldCharType="end"/>
            </w:r>
          </w:hyperlink>
        </w:p>
        <w:p w14:paraId="4F712E03" w14:textId="4B73960D" w:rsidR="00E17D8A" w:rsidRDefault="00E17D8A" w:rsidP="00E17D8A">
          <w:pPr>
            <w:pStyle w:val="TOC2"/>
            <w:numPr>
              <w:ilvl w:val="1"/>
              <w:numId w:val="31"/>
            </w:numPr>
            <w:tabs>
              <w:tab w:val="right" w:leader="dot" w:pos="10070"/>
            </w:tabs>
            <w:rPr>
              <w:noProof/>
            </w:rPr>
          </w:pPr>
          <w:hyperlink w:anchor="_Toc103260012" w:history="1">
            <w:r w:rsidRPr="003C1D2C">
              <w:rPr>
                <w:rStyle w:val="Hyperlink"/>
                <w:noProof/>
              </w:rPr>
              <w:t>Scheduling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F174F" w14:textId="4D184EF5" w:rsidR="00E17D8A" w:rsidRDefault="00E17D8A" w:rsidP="00E17D8A">
          <w:pPr>
            <w:pStyle w:val="TOC2"/>
            <w:numPr>
              <w:ilvl w:val="1"/>
              <w:numId w:val="31"/>
            </w:numPr>
            <w:tabs>
              <w:tab w:val="right" w:leader="dot" w:pos="10070"/>
            </w:tabs>
            <w:rPr>
              <w:noProof/>
            </w:rPr>
          </w:pPr>
          <w:hyperlink w:anchor="_Toc103260013" w:history="1">
            <w:r w:rsidRPr="003C1D2C">
              <w:rPr>
                <w:rStyle w:val="Hyperlink"/>
                <w:noProof/>
              </w:rPr>
              <w:t>Re-shelving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E12F5" w14:textId="12A584E8" w:rsidR="00E17D8A" w:rsidRDefault="00E17D8A" w:rsidP="00E17D8A">
          <w:pPr>
            <w:pStyle w:val="TOC2"/>
            <w:numPr>
              <w:ilvl w:val="1"/>
              <w:numId w:val="31"/>
            </w:numPr>
            <w:tabs>
              <w:tab w:val="right" w:leader="dot" w:pos="10070"/>
            </w:tabs>
            <w:rPr>
              <w:noProof/>
            </w:rPr>
          </w:pPr>
          <w:hyperlink w:anchor="_Toc103260014" w:history="1">
            <w:r w:rsidRPr="003C1D2C">
              <w:rPr>
                <w:rStyle w:val="Hyperlink"/>
                <w:noProof/>
              </w:rPr>
              <w:t>Managing employee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A11FF" w14:textId="21A6BC86" w:rsidR="00E17D8A" w:rsidRDefault="00E17D8A" w:rsidP="00E17D8A">
          <w:pPr>
            <w:pStyle w:val="TOC2"/>
            <w:numPr>
              <w:ilvl w:val="1"/>
              <w:numId w:val="31"/>
            </w:numPr>
            <w:tabs>
              <w:tab w:val="right" w:leader="dot" w:pos="10070"/>
            </w:tabs>
            <w:rPr>
              <w:noProof/>
            </w:rPr>
          </w:pPr>
          <w:hyperlink w:anchor="_Toc103260015" w:history="1">
            <w:r w:rsidRPr="003C1D2C">
              <w:rPr>
                <w:rStyle w:val="Hyperlink"/>
                <w:noProof/>
              </w:rPr>
              <w:t>Managing Stock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17166" w14:textId="7798420A" w:rsidR="00E17D8A" w:rsidRDefault="00E17D8A" w:rsidP="00E17D8A">
          <w:pPr>
            <w:pStyle w:val="TOC1"/>
            <w:numPr>
              <w:ilvl w:val="0"/>
              <w:numId w:val="31"/>
            </w:numPr>
            <w:rPr>
              <w:noProof/>
            </w:rPr>
          </w:pPr>
          <w:hyperlink w:anchor="_Toc103260016" w:history="1">
            <w:r w:rsidRPr="003C1D2C">
              <w:rPr>
                <w:rStyle w:val="Hyperlink"/>
                <w:noProof/>
              </w:rPr>
              <w:t>Project stakeholders’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8495E" w14:textId="10FEED3B" w:rsidR="00E17D8A" w:rsidRDefault="00E17D8A" w:rsidP="00E17D8A">
          <w:pPr>
            <w:pStyle w:val="TOC1"/>
            <w:numPr>
              <w:ilvl w:val="0"/>
              <w:numId w:val="31"/>
            </w:numPr>
            <w:rPr>
              <w:noProof/>
            </w:rPr>
          </w:pPr>
          <w:hyperlink w:anchor="_Toc103260017" w:history="1">
            <w:r w:rsidRPr="003C1D2C">
              <w:rPr>
                <w:rStyle w:val="Hyperlink"/>
                <w:noProof/>
              </w:rPr>
              <w:t>App features/Deliverables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389F7" w14:textId="4E11CE9F" w:rsidR="00E17D8A" w:rsidRDefault="00E17D8A" w:rsidP="00E17D8A">
          <w:pPr>
            <w:pStyle w:val="TOC1"/>
            <w:numPr>
              <w:ilvl w:val="0"/>
              <w:numId w:val="31"/>
            </w:numPr>
            <w:rPr>
              <w:noProof/>
            </w:rPr>
          </w:pPr>
          <w:hyperlink w:anchor="_Toc103260018" w:history="1">
            <w:r w:rsidRPr="003C1D2C">
              <w:rPr>
                <w:rStyle w:val="Hyperlink"/>
                <w:noProof/>
              </w:rPr>
              <w:t>Phasing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0BB71" w14:textId="75454B7C" w:rsidR="00E17D8A" w:rsidRDefault="00E17D8A" w:rsidP="00E17D8A">
          <w:pPr>
            <w:pStyle w:val="TOC2"/>
            <w:numPr>
              <w:ilvl w:val="1"/>
              <w:numId w:val="31"/>
            </w:numPr>
            <w:tabs>
              <w:tab w:val="right" w:leader="dot" w:pos="10070"/>
            </w:tabs>
            <w:rPr>
              <w:noProof/>
            </w:rPr>
          </w:pPr>
          <w:hyperlink w:anchor="_Toc103260019" w:history="1">
            <w:r w:rsidRPr="003C1D2C">
              <w:rPr>
                <w:rStyle w:val="Hyperlink"/>
                <w:noProof/>
              </w:rPr>
              <w:t>Phase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3E1D9" w14:textId="1CF57243" w:rsidR="00E17D8A" w:rsidRDefault="00E17D8A" w:rsidP="00E17D8A">
          <w:pPr>
            <w:pStyle w:val="TOC2"/>
            <w:numPr>
              <w:ilvl w:val="1"/>
              <w:numId w:val="31"/>
            </w:numPr>
            <w:tabs>
              <w:tab w:val="right" w:leader="dot" w:pos="10070"/>
            </w:tabs>
            <w:rPr>
              <w:noProof/>
            </w:rPr>
          </w:pPr>
          <w:hyperlink w:anchor="_Toc103260020" w:history="1">
            <w:r w:rsidRPr="003C1D2C">
              <w:rPr>
                <w:rStyle w:val="Hyperlink"/>
                <w:noProof/>
              </w:rPr>
              <w:t>Phase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C2F28" w14:textId="2B9A14EF" w:rsidR="00E17D8A" w:rsidRDefault="00E17D8A" w:rsidP="00E17D8A">
          <w:pPr>
            <w:pStyle w:val="TOC2"/>
            <w:numPr>
              <w:ilvl w:val="1"/>
              <w:numId w:val="31"/>
            </w:numPr>
            <w:tabs>
              <w:tab w:val="right" w:leader="dot" w:pos="10070"/>
            </w:tabs>
            <w:rPr>
              <w:noProof/>
            </w:rPr>
          </w:pPr>
          <w:hyperlink w:anchor="_Toc103260021" w:history="1">
            <w:r w:rsidRPr="003C1D2C">
              <w:rPr>
                <w:rStyle w:val="Hyperlink"/>
                <w:noProof/>
              </w:rPr>
              <w:t>Phase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9C588" w14:textId="01BB2C1A" w:rsidR="00E17D8A" w:rsidRDefault="00E17D8A" w:rsidP="00E17D8A">
          <w:pPr>
            <w:pStyle w:val="TOC2"/>
            <w:numPr>
              <w:ilvl w:val="1"/>
              <w:numId w:val="31"/>
            </w:numPr>
            <w:tabs>
              <w:tab w:val="right" w:leader="dot" w:pos="10070"/>
            </w:tabs>
            <w:rPr>
              <w:noProof/>
            </w:rPr>
          </w:pPr>
          <w:hyperlink w:anchor="_Toc103260022" w:history="1">
            <w:r w:rsidRPr="003C1D2C">
              <w:rPr>
                <w:rStyle w:val="Hyperlink"/>
                <w:noProof/>
              </w:rPr>
              <w:t>Phase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BCE7F" w14:textId="1F21271F" w:rsidR="00E17D8A" w:rsidRDefault="00E17D8A" w:rsidP="00E17D8A">
          <w:pPr>
            <w:pStyle w:val="TOC2"/>
            <w:numPr>
              <w:ilvl w:val="1"/>
              <w:numId w:val="31"/>
            </w:numPr>
            <w:tabs>
              <w:tab w:val="right" w:leader="dot" w:pos="10070"/>
            </w:tabs>
            <w:rPr>
              <w:noProof/>
            </w:rPr>
          </w:pPr>
          <w:hyperlink w:anchor="_Toc103260023" w:history="1">
            <w:r w:rsidRPr="003C1D2C">
              <w:rPr>
                <w:rStyle w:val="Hyperlink"/>
                <w:noProof/>
              </w:rPr>
              <w:t>Phase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D9AAE" w14:textId="49DDADEB" w:rsidR="00E17D8A" w:rsidRDefault="00E17D8A" w:rsidP="00E17D8A">
          <w:pPr>
            <w:pStyle w:val="TOC2"/>
            <w:numPr>
              <w:ilvl w:val="1"/>
              <w:numId w:val="31"/>
            </w:numPr>
            <w:tabs>
              <w:tab w:val="right" w:leader="dot" w:pos="10070"/>
            </w:tabs>
            <w:rPr>
              <w:noProof/>
            </w:rPr>
          </w:pPr>
          <w:hyperlink w:anchor="_Toc103260024" w:history="1">
            <w:r w:rsidRPr="003C1D2C">
              <w:rPr>
                <w:rStyle w:val="Hyperlink"/>
                <w:noProof/>
              </w:rPr>
              <w:t>Agile 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3D60E" w14:textId="2CB1BCAB" w:rsidR="00E17D8A" w:rsidRDefault="00E17D8A" w:rsidP="00E17D8A">
          <w:pPr>
            <w:pStyle w:val="TOC2"/>
            <w:numPr>
              <w:ilvl w:val="1"/>
              <w:numId w:val="31"/>
            </w:numPr>
            <w:tabs>
              <w:tab w:val="right" w:leader="dot" w:pos="10070"/>
            </w:tabs>
            <w:rPr>
              <w:noProof/>
            </w:rPr>
          </w:pPr>
          <w:hyperlink w:anchor="_Toc103260025" w:history="1">
            <w:r w:rsidRPr="003C1D2C">
              <w:rPr>
                <w:rStyle w:val="Hyperlink"/>
                <w:noProof/>
              </w:rPr>
              <w:t>Phase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7D6EA" w14:textId="0B8105F5" w:rsidR="00E17D8A" w:rsidRDefault="00E17D8A" w:rsidP="00E17D8A">
          <w:pPr>
            <w:pStyle w:val="TOC2"/>
            <w:numPr>
              <w:ilvl w:val="1"/>
              <w:numId w:val="31"/>
            </w:numPr>
            <w:tabs>
              <w:tab w:val="right" w:leader="dot" w:pos="10070"/>
            </w:tabs>
            <w:rPr>
              <w:noProof/>
            </w:rPr>
          </w:pPr>
          <w:hyperlink w:anchor="_Toc103260026" w:history="1">
            <w:r w:rsidRPr="003C1D2C">
              <w:rPr>
                <w:rStyle w:val="Hyperlink"/>
                <w:noProof/>
              </w:rPr>
              <w:t>Phase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CA45A" w14:textId="6C546B84" w:rsidR="00E17D8A" w:rsidRDefault="00E17D8A" w:rsidP="00E17D8A">
          <w:pPr>
            <w:pStyle w:val="TOC2"/>
            <w:numPr>
              <w:ilvl w:val="1"/>
              <w:numId w:val="31"/>
            </w:numPr>
            <w:tabs>
              <w:tab w:val="right" w:leader="dot" w:pos="10070"/>
            </w:tabs>
            <w:rPr>
              <w:noProof/>
            </w:rPr>
          </w:pPr>
          <w:hyperlink w:anchor="_Toc103260027" w:history="1">
            <w:r w:rsidRPr="003C1D2C">
              <w:rPr>
                <w:rStyle w:val="Hyperlink"/>
                <w:noProof/>
              </w:rPr>
              <w:t>Phase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42141" w14:textId="65C9E643" w:rsidR="00064DE1" w:rsidRDefault="00064DE1" w:rsidP="00064DE1">
          <w:r>
            <w:rPr>
              <w:b/>
              <w:bCs/>
              <w:noProof/>
            </w:rPr>
            <w:fldChar w:fldCharType="end"/>
          </w:r>
        </w:p>
      </w:sdtContent>
    </w:sdt>
    <w:p w14:paraId="6B81918A" w14:textId="77777777" w:rsidR="00CC4FCA" w:rsidRDefault="00BF5423">
      <w:r>
        <w:br w:type="page"/>
      </w:r>
    </w:p>
    <w:p w14:paraId="46883FFD" w14:textId="78514576" w:rsidR="00BF5423" w:rsidRPr="00BF5423" w:rsidRDefault="00BF5423" w:rsidP="00064DE1">
      <w:pPr>
        <w:pStyle w:val="Heading1"/>
      </w:pPr>
      <w:bookmarkStart w:id="0" w:name="_Toc103260011"/>
      <w:r w:rsidRPr="00BF5423">
        <w:lastRenderedPageBreak/>
        <w:t>Client and situation description</w:t>
      </w:r>
      <w:bookmarkEnd w:id="0"/>
    </w:p>
    <w:p w14:paraId="740B954A" w14:textId="77777777" w:rsidR="00BF5423" w:rsidRDefault="00BF5423" w:rsidP="00BF5423">
      <w:r>
        <w:t xml:space="preserve">The Jupiter company is setting up a retail store in the hardware industry. They are looking for a better way to manage their employees and their stock within their Media Bazaar store. </w:t>
      </w:r>
    </w:p>
    <w:p w14:paraId="7B6B238D" w14:textId="77777777" w:rsidR="00BF5423" w:rsidRDefault="00BF5423" w:rsidP="00BF5423">
      <w:r>
        <w:t>As of right now they are using Excel sheets and online calendars. However, these are too detailed and unreliable, and they are looking for a new custom-made solution.</w:t>
      </w:r>
    </w:p>
    <w:p w14:paraId="583FD92C" w14:textId="77777777" w:rsidR="00BF5423" w:rsidRPr="00980DC4" w:rsidRDefault="00BF5423" w:rsidP="00BF5423">
      <w:r w:rsidRPr="00980DC4">
        <w:t xml:space="preserve">Currently the client would like to have a system where students </w:t>
      </w:r>
      <w:r>
        <w:t>and</w:t>
      </w:r>
      <w:r w:rsidRPr="00980DC4">
        <w:t xml:space="preserve"> clients can record and see agreements made between them.</w:t>
      </w:r>
    </w:p>
    <w:p w14:paraId="247B5E0E" w14:textId="77777777" w:rsidR="00BF5423" w:rsidRDefault="00BF5423" w:rsidP="00BF5423">
      <w:r>
        <w:t>Below are the current needs for the client, that they expect to tackle with the new solution:</w:t>
      </w:r>
    </w:p>
    <w:p w14:paraId="7D9A29A5" w14:textId="77777777" w:rsidR="00BF5423" w:rsidRPr="00BF5423" w:rsidRDefault="00BF5423" w:rsidP="00BF5423">
      <w:pPr>
        <w:pStyle w:val="Heading2"/>
      </w:pPr>
      <w:bookmarkStart w:id="1" w:name="_Toc103260012"/>
      <w:r w:rsidRPr="00BF5423">
        <w:t>Scheduling</w:t>
      </w:r>
      <w:bookmarkEnd w:id="1"/>
    </w:p>
    <w:p w14:paraId="1E3C9495" w14:textId="7D246CAF" w:rsidR="00BF5423" w:rsidRPr="00980DC4" w:rsidRDefault="00BF5423" w:rsidP="00BF5423">
      <w:pPr>
        <w:pStyle w:val="ListParagraph"/>
        <w:numPr>
          <w:ilvl w:val="0"/>
          <w:numId w:val="12"/>
        </w:numPr>
        <w:spacing w:line="259" w:lineRule="auto"/>
        <w:contextualSpacing/>
      </w:pPr>
      <w:r w:rsidRPr="00980DC4">
        <w:t xml:space="preserve">Manager should be able to generate schedules automatic and </w:t>
      </w:r>
      <w:r w:rsidR="00B879A7" w:rsidRPr="00980DC4">
        <w:t>manually</w:t>
      </w:r>
      <w:r w:rsidRPr="00980DC4">
        <w:t>.</w:t>
      </w:r>
    </w:p>
    <w:p w14:paraId="151CD280" w14:textId="796A7B2B" w:rsidR="00BF5423" w:rsidRDefault="00BF5423" w:rsidP="00BF5423">
      <w:pPr>
        <w:pStyle w:val="ListParagraph"/>
        <w:numPr>
          <w:ilvl w:val="0"/>
          <w:numId w:val="12"/>
        </w:numPr>
        <w:spacing w:line="259" w:lineRule="auto"/>
        <w:contextualSpacing/>
      </w:pPr>
      <w:r w:rsidRPr="00980DC4">
        <w:t>Employees should be able to see their schedule.</w:t>
      </w:r>
    </w:p>
    <w:p w14:paraId="74D952D2" w14:textId="69AFA170" w:rsidR="00B879A7" w:rsidRPr="00980DC4" w:rsidRDefault="00B879A7" w:rsidP="00B879A7">
      <w:pPr>
        <w:pStyle w:val="ListParagraph"/>
        <w:numPr>
          <w:ilvl w:val="0"/>
          <w:numId w:val="12"/>
        </w:numPr>
        <w:spacing w:line="259" w:lineRule="auto"/>
        <w:contextualSpacing/>
      </w:pPr>
      <w:r>
        <w:t xml:space="preserve">Employees should be able to send schedule preferences. </w:t>
      </w:r>
      <w:r>
        <w:t>(</w:t>
      </w:r>
      <w:r>
        <w:t>New</w:t>
      </w:r>
      <w:r>
        <w:t xml:space="preserve"> requirement)</w:t>
      </w:r>
    </w:p>
    <w:p w14:paraId="05041BBB" w14:textId="504B37C7" w:rsidR="00B879A7" w:rsidRDefault="00B879A7" w:rsidP="00BF5423">
      <w:pPr>
        <w:pStyle w:val="ListParagraph"/>
        <w:numPr>
          <w:ilvl w:val="0"/>
          <w:numId w:val="12"/>
        </w:numPr>
        <w:spacing w:line="259" w:lineRule="auto"/>
        <w:contextualSpacing/>
      </w:pPr>
    </w:p>
    <w:p w14:paraId="3CDDAF72" w14:textId="2073BB8B" w:rsidR="00B879A7" w:rsidRPr="00980DC4" w:rsidRDefault="00B879A7" w:rsidP="00BF5423">
      <w:pPr>
        <w:pStyle w:val="ListParagraph"/>
        <w:numPr>
          <w:ilvl w:val="0"/>
          <w:numId w:val="12"/>
        </w:numPr>
        <w:spacing w:line="259" w:lineRule="auto"/>
        <w:contextualSpacing/>
      </w:pPr>
      <w:r>
        <w:t>Employees should be able to Login via website to see their schedule online. (New requirement)</w:t>
      </w:r>
    </w:p>
    <w:p w14:paraId="3CB4E684" w14:textId="77777777" w:rsidR="00BF5423" w:rsidRPr="00980DC4" w:rsidRDefault="00BF5423" w:rsidP="00BF5423">
      <w:pPr>
        <w:pStyle w:val="Heading2"/>
      </w:pPr>
      <w:bookmarkStart w:id="2" w:name="_Toc103260013"/>
      <w:r w:rsidRPr="00980DC4">
        <w:t>Re-shelving</w:t>
      </w:r>
      <w:bookmarkEnd w:id="2"/>
    </w:p>
    <w:p w14:paraId="02FC2049" w14:textId="77777777" w:rsidR="00BF5423" w:rsidRPr="00980DC4" w:rsidRDefault="00BF5423" w:rsidP="00BF5423">
      <w:pPr>
        <w:pStyle w:val="ListParagraph"/>
        <w:numPr>
          <w:ilvl w:val="0"/>
          <w:numId w:val="13"/>
        </w:numPr>
        <w:spacing w:line="259" w:lineRule="auto"/>
        <w:contextualSpacing/>
      </w:pPr>
      <w:r w:rsidRPr="00980DC4">
        <w:t>Employees should be able to send re-shelving requests.</w:t>
      </w:r>
    </w:p>
    <w:p w14:paraId="1D6F4B31" w14:textId="77777777" w:rsidR="00BF5423" w:rsidRPr="00980DC4" w:rsidRDefault="00BF5423" w:rsidP="00BF5423">
      <w:pPr>
        <w:pStyle w:val="ListParagraph"/>
        <w:numPr>
          <w:ilvl w:val="0"/>
          <w:numId w:val="13"/>
        </w:numPr>
        <w:spacing w:line="259" w:lineRule="auto"/>
        <w:contextualSpacing/>
      </w:pPr>
      <w:r w:rsidRPr="00980DC4">
        <w:t>Depo employees should be able to see re-shelving request.</w:t>
      </w:r>
    </w:p>
    <w:p w14:paraId="280CFF99" w14:textId="77777777" w:rsidR="00BF5423" w:rsidRPr="00980DC4" w:rsidRDefault="00BF5423" w:rsidP="00BF5423">
      <w:pPr>
        <w:pStyle w:val="Heading2"/>
      </w:pPr>
      <w:bookmarkStart w:id="3" w:name="_Toc103260014"/>
      <w:r w:rsidRPr="00980DC4">
        <w:t>Managing employee information</w:t>
      </w:r>
      <w:bookmarkEnd w:id="3"/>
    </w:p>
    <w:p w14:paraId="15B65359" w14:textId="03E7030B" w:rsidR="00BF5423" w:rsidRDefault="00B879A7" w:rsidP="00BF5423">
      <w:pPr>
        <w:pStyle w:val="ListParagraph"/>
        <w:numPr>
          <w:ilvl w:val="0"/>
          <w:numId w:val="14"/>
        </w:numPr>
        <w:spacing w:line="259" w:lineRule="auto"/>
        <w:contextualSpacing/>
      </w:pPr>
      <w:r>
        <w:t>HR</w:t>
      </w:r>
      <w:r w:rsidR="00BF5423" w:rsidRPr="00980DC4">
        <w:t xml:space="preserve"> should be able to create, edit and remove employees.</w:t>
      </w:r>
    </w:p>
    <w:p w14:paraId="0EA82ABE" w14:textId="19AF8D4A" w:rsidR="00BF5423" w:rsidRDefault="00BF5423" w:rsidP="00BF5423">
      <w:pPr>
        <w:pStyle w:val="ListParagraph"/>
        <w:numPr>
          <w:ilvl w:val="0"/>
          <w:numId w:val="14"/>
        </w:numPr>
        <w:spacing w:line="259" w:lineRule="auto"/>
        <w:contextualSpacing/>
      </w:pPr>
      <w:r w:rsidRPr="00980DC4">
        <w:t>Managers should be able to see contact details for employees.</w:t>
      </w:r>
    </w:p>
    <w:p w14:paraId="7ECC223A" w14:textId="36219A7A" w:rsidR="00B879A7" w:rsidRDefault="00B879A7" w:rsidP="00BF5423">
      <w:pPr>
        <w:pStyle w:val="ListParagraph"/>
        <w:numPr>
          <w:ilvl w:val="0"/>
          <w:numId w:val="14"/>
        </w:numPr>
        <w:spacing w:line="259" w:lineRule="auto"/>
        <w:contextualSpacing/>
      </w:pPr>
      <w:r>
        <w:t xml:space="preserve">HR should be able to see the contract history of employees. </w:t>
      </w:r>
      <w:r>
        <w:t>(New requirement)</w:t>
      </w:r>
    </w:p>
    <w:p w14:paraId="37A2CD0B" w14:textId="01B4BED1" w:rsidR="00B879A7" w:rsidRDefault="00B879A7" w:rsidP="00B879A7">
      <w:pPr>
        <w:pStyle w:val="Heading2"/>
      </w:pPr>
      <w:bookmarkStart w:id="4" w:name="_Toc103260015"/>
      <w:r w:rsidRPr="00980DC4">
        <w:t xml:space="preserve">Managing </w:t>
      </w:r>
      <w:r>
        <w:t>Stock</w:t>
      </w:r>
      <w:r w:rsidRPr="00980DC4">
        <w:t xml:space="preserve"> information</w:t>
      </w:r>
      <w:bookmarkEnd w:id="4"/>
    </w:p>
    <w:p w14:paraId="0E09093B" w14:textId="3E0624D6" w:rsidR="00B879A7" w:rsidRPr="00B879A7" w:rsidRDefault="00B879A7" w:rsidP="00B879A7">
      <w:pPr>
        <w:pStyle w:val="ListParagraph"/>
        <w:numPr>
          <w:ilvl w:val="0"/>
          <w:numId w:val="30"/>
        </w:numPr>
      </w:pPr>
      <w:r>
        <w:t xml:space="preserve">Administration and depo workers should be able to see/ modify stock information. </w:t>
      </w:r>
      <w:r>
        <w:t>(New requirement)</w:t>
      </w:r>
    </w:p>
    <w:p w14:paraId="40596468" w14:textId="77777777" w:rsidR="00B879A7" w:rsidRPr="00980DC4" w:rsidRDefault="00B879A7" w:rsidP="00B879A7">
      <w:pPr>
        <w:spacing w:line="259" w:lineRule="auto"/>
        <w:contextualSpacing/>
      </w:pPr>
    </w:p>
    <w:p w14:paraId="647C7158" w14:textId="77777777" w:rsidR="00BF5423" w:rsidRDefault="00BF5423" w:rsidP="00BF5423"/>
    <w:p w14:paraId="15153143" w14:textId="77777777" w:rsidR="00BF5423" w:rsidRPr="00980DC4" w:rsidRDefault="00BF5423" w:rsidP="00BF5423"/>
    <w:p w14:paraId="629268FB" w14:textId="49FAB11D" w:rsidR="00BF5423" w:rsidRPr="00980DC4" w:rsidRDefault="00BF5423" w:rsidP="00937858">
      <w:pPr>
        <w:pStyle w:val="Heading1"/>
      </w:pPr>
      <w:bookmarkStart w:id="5" w:name="_Toc103260016"/>
      <w:r w:rsidRPr="00980DC4">
        <w:lastRenderedPageBreak/>
        <w:t>Project stakeholders’ analysis</w:t>
      </w:r>
      <w:bookmarkEnd w:id="5"/>
    </w:p>
    <w:p w14:paraId="25D25F3E" w14:textId="77777777" w:rsidR="00BF5423" w:rsidRDefault="00BF5423" w:rsidP="00BF5423">
      <w:pPr>
        <w:rPr>
          <w:b/>
          <w:bCs/>
        </w:rPr>
      </w:pPr>
    </w:p>
    <w:p w14:paraId="129CA33F" w14:textId="77777777" w:rsidR="00BF5423" w:rsidRPr="00980DC4" w:rsidRDefault="00BF5423" w:rsidP="00BF5423">
      <w:pPr>
        <w:rPr>
          <w:b/>
          <w:bCs/>
        </w:rPr>
      </w:pPr>
      <w:r w:rsidRPr="00980DC4">
        <w:rPr>
          <w:b/>
          <w:bCs/>
        </w:rPr>
        <w:t>JUPITER REPRESENTATIVE</w:t>
      </w:r>
    </w:p>
    <w:p w14:paraId="1E2F5393" w14:textId="77777777" w:rsidR="00BF5423" w:rsidRPr="00980DC4" w:rsidRDefault="00BF5423" w:rsidP="00BF5423">
      <w:pPr>
        <w:pStyle w:val="ListParagraph"/>
        <w:numPr>
          <w:ilvl w:val="0"/>
          <w:numId w:val="15"/>
        </w:numPr>
        <w:spacing w:line="259" w:lineRule="auto"/>
        <w:contextualSpacing/>
      </w:pPr>
      <w:r w:rsidRPr="00980DC4">
        <w:t xml:space="preserve">Chung </w:t>
      </w:r>
      <w:proofErr w:type="spellStart"/>
      <w:r w:rsidRPr="00980DC4">
        <w:t>Kuah</w:t>
      </w:r>
      <w:proofErr w:type="spellEnd"/>
      <w:r w:rsidRPr="00980DC4">
        <w:t xml:space="preserve"> is the main client representative</w:t>
      </w:r>
    </w:p>
    <w:p w14:paraId="18A5DDE9" w14:textId="77777777" w:rsidR="00BF5423" w:rsidRPr="00980DC4" w:rsidRDefault="00BF5423" w:rsidP="00BF5423">
      <w:pPr>
        <w:pStyle w:val="ListParagraph"/>
        <w:numPr>
          <w:ilvl w:val="0"/>
          <w:numId w:val="15"/>
        </w:numPr>
        <w:spacing w:line="259" w:lineRule="auto"/>
        <w:contextualSpacing/>
      </w:pPr>
      <w:r w:rsidRPr="00980DC4">
        <w:t>Has final say/approval on app features.</w:t>
      </w:r>
    </w:p>
    <w:p w14:paraId="2E3EED44" w14:textId="77777777" w:rsidR="00BF5423" w:rsidRPr="00980DC4" w:rsidRDefault="00BF5423" w:rsidP="00BF5423">
      <w:pPr>
        <w:pStyle w:val="ListParagraph"/>
        <w:numPr>
          <w:ilvl w:val="0"/>
          <w:numId w:val="15"/>
        </w:numPr>
        <w:spacing w:line="259" w:lineRule="auto"/>
        <w:contextualSpacing/>
      </w:pPr>
      <w:r w:rsidRPr="00980DC4">
        <w:t>Provided problems to solve with app.</w:t>
      </w:r>
    </w:p>
    <w:p w14:paraId="3F211754" w14:textId="77777777" w:rsidR="00BF5423" w:rsidRDefault="00BF5423" w:rsidP="00BF5423">
      <w:pPr>
        <w:rPr>
          <w:b/>
          <w:bCs/>
        </w:rPr>
      </w:pPr>
    </w:p>
    <w:p w14:paraId="7388D23F" w14:textId="3A6E84FD" w:rsidR="00BF5423" w:rsidRDefault="00BF5423" w:rsidP="00BF5423">
      <w:pPr>
        <w:rPr>
          <w:b/>
          <w:bCs/>
        </w:rPr>
      </w:pPr>
      <w:r w:rsidRPr="00980DC4">
        <w:rPr>
          <w:b/>
          <w:bCs/>
        </w:rPr>
        <w:t>MEDIA BAZAR ADMINISTRATION</w:t>
      </w:r>
      <w:r w:rsidR="00790927">
        <w:rPr>
          <w:b/>
          <w:bCs/>
        </w:rPr>
        <w:t xml:space="preserve">, </w:t>
      </w:r>
      <w:r w:rsidRPr="00980DC4">
        <w:rPr>
          <w:b/>
          <w:bCs/>
        </w:rPr>
        <w:t>MANAGERS</w:t>
      </w:r>
      <w:r w:rsidR="00790927">
        <w:rPr>
          <w:b/>
          <w:bCs/>
        </w:rPr>
        <w:t xml:space="preserve"> AND HR</w:t>
      </w:r>
    </w:p>
    <w:p w14:paraId="62F6A7D5" w14:textId="77777777" w:rsidR="00BF5423" w:rsidRPr="00980DC4" w:rsidRDefault="00BF5423" w:rsidP="00BF5423">
      <w:pPr>
        <w:pStyle w:val="ListParagraph"/>
        <w:numPr>
          <w:ilvl w:val="0"/>
          <w:numId w:val="16"/>
        </w:numPr>
        <w:spacing w:line="259" w:lineRule="auto"/>
        <w:contextualSpacing/>
      </w:pPr>
      <w:r w:rsidRPr="00980DC4">
        <w:t>Other end users</w:t>
      </w:r>
    </w:p>
    <w:p w14:paraId="2B91746A" w14:textId="77777777" w:rsidR="00BF5423" w:rsidRPr="00980DC4" w:rsidRDefault="00BF5423" w:rsidP="00BF5423">
      <w:pPr>
        <w:pStyle w:val="ListParagraph"/>
        <w:numPr>
          <w:ilvl w:val="0"/>
          <w:numId w:val="16"/>
        </w:numPr>
        <w:spacing w:line="259" w:lineRule="auto"/>
        <w:contextualSpacing/>
      </w:pPr>
      <w:r w:rsidRPr="00980DC4">
        <w:t>They have access to manipulate data.</w:t>
      </w:r>
    </w:p>
    <w:p w14:paraId="062BDEC7" w14:textId="77777777" w:rsidR="00BF5423" w:rsidRPr="00980DC4" w:rsidRDefault="00BF5423" w:rsidP="00BF5423">
      <w:pPr>
        <w:pStyle w:val="ListParagraph"/>
        <w:numPr>
          <w:ilvl w:val="0"/>
          <w:numId w:val="16"/>
        </w:numPr>
        <w:spacing w:line="259" w:lineRule="auto"/>
        <w:contextualSpacing/>
      </w:pPr>
      <w:r w:rsidRPr="00980DC4">
        <w:t>Some pain points directed to them</w:t>
      </w:r>
    </w:p>
    <w:p w14:paraId="5C0E2AB8" w14:textId="77777777" w:rsidR="00BF5423" w:rsidRDefault="00BF5423" w:rsidP="00BF5423">
      <w:pPr>
        <w:pStyle w:val="ListParagraph"/>
        <w:numPr>
          <w:ilvl w:val="0"/>
          <w:numId w:val="16"/>
        </w:numPr>
        <w:spacing w:line="259" w:lineRule="auto"/>
        <w:contextualSpacing/>
      </w:pPr>
      <w:r w:rsidRPr="00980DC4">
        <w:t>Thought of some of the design based on them</w:t>
      </w:r>
    </w:p>
    <w:p w14:paraId="2689B80D" w14:textId="77777777" w:rsidR="00BF5423" w:rsidRPr="00980DC4" w:rsidRDefault="00BF5423" w:rsidP="00BF5423">
      <w:r w:rsidRPr="00980DC4">
        <w:rPr>
          <w:b/>
          <w:bCs/>
        </w:rPr>
        <w:t>MEDIA BAZAR FLOOR AND DEPO EMPLOYEES</w:t>
      </w:r>
    </w:p>
    <w:p w14:paraId="0C669115" w14:textId="77777777" w:rsidR="00BF5423" w:rsidRPr="00980DC4" w:rsidRDefault="00BF5423" w:rsidP="00BF5423">
      <w:pPr>
        <w:pStyle w:val="ListParagraph"/>
        <w:numPr>
          <w:ilvl w:val="0"/>
          <w:numId w:val="17"/>
        </w:numPr>
        <w:spacing w:line="259" w:lineRule="auto"/>
        <w:contextualSpacing/>
      </w:pPr>
      <w:r w:rsidRPr="00980DC4">
        <w:t>End users</w:t>
      </w:r>
    </w:p>
    <w:p w14:paraId="55D89B9C" w14:textId="77777777" w:rsidR="00BF5423" w:rsidRPr="00980DC4" w:rsidRDefault="00BF5423" w:rsidP="00BF5423">
      <w:pPr>
        <w:pStyle w:val="ListParagraph"/>
        <w:numPr>
          <w:ilvl w:val="0"/>
          <w:numId w:val="17"/>
        </w:numPr>
        <w:spacing w:line="259" w:lineRule="auto"/>
        <w:contextualSpacing/>
      </w:pPr>
      <w:r w:rsidRPr="00980DC4">
        <w:t>Pain points directly directed to them</w:t>
      </w:r>
    </w:p>
    <w:p w14:paraId="71D6865C" w14:textId="77777777" w:rsidR="00BF5423" w:rsidRPr="00980DC4" w:rsidRDefault="00BF5423" w:rsidP="00BF5423">
      <w:pPr>
        <w:pStyle w:val="ListParagraph"/>
        <w:numPr>
          <w:ilvl w:val="0"/>
          <w:numId w:val="17"/>
        </w:numPr>
        <w:spacing w:line="259" w:lineRule="auto"/>
        <w:contextualSpacing/>
      </w:pPr>
      <w:r w:rsidRPr="00980DC4">
        <w:t>Thought of some of the design based on them.</w:t>
      </w:r>
    </w:p>
    <w:p w14:paraId="4DED7DB1" w14:textId="77777777" w:rsidR="00BF5423" w:rsidRPr="00980DC4" w:rsidRDefault="00BF5423" w:rsidP="00BF5423">
      <w:pPr>
        <w:pStyle w:val="ListParagraph"/>
        <w:numPr>
          <w:ilvl w:val="0"/>
          <w:numId w:val="17"/>
        </w:numPr>
        <w:spacing w:line="259" w:lineRule="auto"/>
        <w:contextualSpacing/>
      </w:pPr>
      <w:r w:rsidRPr="00980DC4">
        <w:t>not too technical people.</w:t>
      </w:r>
    </w:p>
    <w:p w14:paraId="2AFBDC53" w14:textId="77777777" w:rsidR="00BF5423" w:rsidRDefault="00BF5423" w:rsidP="00BF5423"/>
    <w:p w14:paraId="1B401AA5" w14:textId="77777777" w:rsidR="00BF5423" w:rsidRDefault="00BF5423" w:rsidP="00BF5423">
      <w:pPr>
        <w:rPr>
          <w:b/>
          <w:bCs/>
        </w:rPr>
      </w:pPr>
      <w:r w:rsidRPr="00980DC4">
        <w:rPr>
          <w:b/>
          <w:bCs/>
        </w:rPr>
        <w:t>GROUP S0206-4 MEMBERS</w:t>
      </w:r>
    </w:p>
    <w:p w14:paraId="054AF227" w14:textId="77777777" w:rsidR="00BF5423" w:rsidRPr="00980DC4" w:rsidRDefault="00BF5423" w:rsidP="00BF5423">
      <w:pPr>
        <w:pStyle w:val="ListParagraph"/>
        <w:numPr>
          <w:ilvl w:val="0"/>
          <w:numId w:val="18"/>
        </w:numPr>
        <w:spacing w:line="259" w:lineRule="auto"/>
        <w:contextualSpacing/>
      </w:pPr>
      <w:r w:rsidRPr="00980DC4">
        <w:t>In charge of the design, development and launch of app.</w:t>
      </w:r>
    </w:p>
    <w:p w14:paraId="27387D37" w14:textId="77777777" w:rsidR="00BF5423" w:rsidRDefault="00BF5423" w:rsidP="00BF5423">
      <w:pPr>
        <w:pStyle w:val="ListParagraph"/>
        <w:numPr>
          <w:ilvl w:val="0"/>
          <w:numId w:val="18"/>
        </w:numPr>
        <w:spacing w:line="259" w:lineRule="auto"/>
        <w:contextualSpacing/>
      </w:pPr>
      <w:r w:rsidRPr="00980DC4">
        <w:t>In charge of presenting final solution to client.</w:t>
      </w:r>
    </w:p>
    <w:p w14:paraId="3D285F8D" w14:textId="77777777" w:rsidR="00BF5423" w:rsidRDefault="00BF5423" w:rsidP="00BF5423"/>
    <w:p w14:paraId="50E68362" w14:textId="77777777" w:rsidR="00BF5423" w:rsidRDefault="00BF5423" w:rsidP="00BF5423"/>
    <w:p w14:paraId="364B144E" w14:textId="77777777" w:rsidR="00BF5423" w:rsidRDefault="00BF5423" w:rsidP="00BF5423">
      <w:pPr>
        <w:rPr>
          <w:sz w:val="32"/>
          <w:szCs w:val="32"/>
        </w:rPr>
      </w:pPr>
    </w:p>
    <w:p w14:paraId="00D5D37F" w14:textId="77777777" w:rsidR="00937858" w:rsidRDefault="00937858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956B5AC" w14:textId="1CFBBEDD" w:rsidR="00BF5423" w:rsidRDefault="00BF5423" w:rsidP="00937858">
      <w:pPr>
        <w:pStyle w:val="Heading1"/>
      </w:pPr>
      <w:bookmarkStart w:id="6" w:name="_Toc103260017"/>
      <w:r w:rsidRPr="00F1570D">
        <w:lastRenderedPageBreak/>
        <w:t>App features/Deliverables</w:t>
      </w:r>
      <w:bookmarkEnd w:id="6"/>
    </w:p>
    <w:p w14:paraId="0E847050" w14:textId="035C266D" w:rsidR="00BF5423" w:rsidRPr="00F1570D" w:rsidRDefault="00BF5423" w:rsidP="00E17D8A">
      <w:pPr>
        <w:pStyle w:val="ListParagraph"/>
        <w:numPr>
          <w:ilvl w:val="0"/>
          <w:numId w:val="19"/>
        </w:numPr>
        <w:spacing w:line="360" w:lineRule="auto"/>
        <w:contextualSpacing/>
      </w:pPr>
      <w:r w:rsidRPr="00F1570D">
        <w:t>Create account and Login function, as Floor Employee/Depot/Manager/Administration</w:t>
      </w:r>
      <w:r w:rsidR="00790927">
        <w:t>/HR</w:t>
      </w:r>
    </w:p>
    <w:p w14:paraId="09D5650A" w14:textId="19DFD4DC" w:rsidR="00BF5423" w:rsidRPr="00F1570D" w:rsidRDefault="00BF5423" w:rsidP="00E17D8A">
      <w:pPr>
        <w:pStyle w:val="ListParagraph"/>
        <w:numPr>
          <w:ilvl w:val="0"/>
          <w:numId w:val="19"/>
        </w:numPr>
        <w:spacing w:line="360" w:lineRule="auto"/>
        <w:contextualSpacing/>
      </w:pPr>
      <w:r w:rsidRPr="00F1570D">
        <w:t>Planning tool to make scheduling automatically</w:t>
      </w:r>
      <w:r w:rsidR="00790927">
        <w:t xml:space="preserve"> (new requirement)</w:t>
      </w:r>
      <w:r w:rsidRPr="00F1570D">
        <w:t xml:space="preserve"> or manually</w:t>
      </w:r>
    </w:p>
    <w:p w14:paraId="5A91D80B" w14:textId="57752D4C" w:rsidR="00BF5423" w:rsidRPr="00F1570D" w:rsidRDefault="00BF5423" w:rsidP="00E17D8A">
      <w:pPr>
        <w:pStyle w:val="ListParagraph"/>
        <w:numPr>
          <w:ilvl w:val="0"/>
          <w:numId w:val="19"/>
        </w:numPr>
        <w:spacing w:line="360" w:lineRule="auto"/>
        <w:contextualSpacing/>
      </w:pPr>
      <w:r w:rsidRPr="00F1570D">
        <w:t>See schedule</w:t>
      </w:r>
      <w:r w:rsidR="00790927">
        <w:t xml:space="preserve"> online (new requirement) and through desktop app.</w:t>
      </w:r>
    </w:p>
    <w:p w14:paraId="281A0CAB" w14:textId="24205733" w:rsidR="00BF5423" w:rsidRPr="00F1570D" w:rsidRDefault="00BF5423" w:rsidP="00E17D8A">
      <w:pPr>
        <w:pStyle w:val="ListParagraph"/>
        <w:numPr>
          <w:ilvl w:val="0"/>
          <w:numId w:val="19"/>
        </w:numPr>
        <w:spacing w:line="360" w:lineRule="auto"/>
        <w:contextualSpacing/>
      </w:pPr>
      <w:r w:rsidRPr="00F1570D">
        <w:t>Send request for Absence/ Holiday</w:t>
      </w:r>
      <w:r w:rsidR="00790927">
        <w:t xml:space="preserve"> (removed from final list of requirements)</w:t>
      </w:r>
    </w:p>
    <w:p w14:paraId="0A64BA77" w14:textId="77777777" w:rsidR="00BF5423" w:rsidRPr="00F1570D" w:rsidRDefault="00BF5423" w:rsidP="00E17D8A">
      <w:pPr>
        <w:pStyle w:val="ListParagraph"/>
        <w:numPr>
          <w:ilvl w:val="0"/>
          <w:numId w:val="19"/>
        </w:numPr>
        <w:spacing w:line="360" w:lineRule="auto"/>
        <w:contextualSpacing/>
      </w:pPr>
      <w:r w:rsidRPr="00F1570D">
        <w:t>Make and see re-shelf requests, per department</w:t>
      </w:r>
    </w:p>
    <w:p w14:paraId="55521F80" w14:textId="77777777" w:rsidR="00BF5423" w:rsidRPr="00F1570D" w:rsidRDefault="00BF5423" w:rsidP="00E17D8A">
      <w:pPr>
        <w:pStyle w:val="ListParagraph"/>
        <w:numPr>
          <w:ilvl w:val="0"/>
          <w:numId w:val="19"/>
        </w:numPr>
        <w:spacing w:line="360" w:lineRule="auto"/>
        <w:contextualSpacing/>
      </w:pPr>
      <w:r w:rsidRPr="00F1570D">
        <w:t xml:space="preserve">See/edit employee details. </w:t>
      </w:r>
    </w:p>
    <w:p w14:paraId="4A8F5B26" w14:textId="46252841" w:rsidR="00BF5423" w:rsidRDefault="00BF5423" w:rsidP="00E17D8A">
      <w:pPr>
        <w:pStyle w:val="ListParagraph"/>
        <w:numPr>
          <w:ilvl w:val="0"/>
          <w:numId w:val="19"/>
        </w:numPr>
        <w:spacing w:line="360" w:lineRule="auto"/>
        <w:contextualSpacing/>
      </w:pPr>
      <w:r w:rsidRPr="00F1570D">
        <w:t>Add/remove employees</w:t>
      </w:r>
      <w:r w:rsidR="00790927">
        <w:t>.</w:t>
      </w:r>
    </w:p>
    <w:p w14:paraId="773F4F84" w14:textId="353D77BE" w:rsidR="00790927" w:rsidRDefault="00790927" w:rsidP="00E17D8A">
      <w:pPr>
        <w:pStyle w:val="ListParagraph"/>
        <w:numPr>
          <w:ilvl w:val="0"/>
          <w:numId w:val="19"/>
        </w:numPr>
        <w:spacing w:line="360" w:lineRule="auto"/>
        <w:contextualSpacing/>
      </w:pPr>
      <w:r>
        <w:t>See employees’ contract history (new requirement)</w:t>
      </w:r>
    </w:p>
    <w:p w14:paraId="122786AC" w14:textId="0D719FAC" w:rsidR="00790927" w:rsidRDefault="00790927" w:rsidP="00E17D8A">
      <w:pPr>
        <w:pStyle w:val="ListParagraph"/>
        <w:numPr>
          <w:ilvl w:val="0"/>
          <w:numId w:val="19"/>
        </w:numPr>
        <w:spacing w:line="360" w:lineRule="auto"/>
        <w:contextualSpacing/>
      </w:pPr>
      <w:r>
        <w:t xml:space="preserve">When creating a new employee on the system, send email with </w:t>
      </w:r>
      <w:proofErr w:type="gramStart"/>
      <w:r>
        <w:t>user name</w:t>
      </w:r>
      <w:proofErr w:type="gramEnd"/>
      <w:r>
        <w:t xml:space="preserve"> and password to employee’s corporate email address.</w:t>
      </w:r>
    </w:p>
    <w:p w14:paraId="4C3C2B10" w14:textId="5E67152C" w:rsidR="00790927" w:rsidRDefault="00790927" w:rsidP="00E17D8A">
      <w:pPr>
        <w:pStyle w:val="ListParagraph"/>
        <w:numPr>
          <w:ilvl w:val="0"/>
          <w:numId w:val="19"/>
        </w:numPr>
        <w:spacing w:line="360" w:lineRule="auto"/>
        <w:contextualSpacing/>
      </w:pPr>
      <w:r>
        <w:t>Sending schedule preferences through the employees’ website (new requirement)</w:t>
      </w:r>
    </w:p>
    <w:p w14:paraId="33A4228F" w14:textId="7EFFC535" w:rsidR="00790927" w:rsidRDefault="00790927" w:rsidP="00E17D8A">
      <w:pPr>
        <w:pStyle w:val="ListParagraph"/>
        <w:numPr>
          <w:ilvl w:val="0"/>
          <w:numId w:val="19"/>
        </w:numPr>
        <w:spacing w:line="360" w:lineRule="auto"/>
        <w:contextualSpacing/>
      </w:pPr>
      <w:r>
        <w:t>See/ modify stock information using info from re-shelving requests.</w:t>
      </w:r>
    </w:p>
    <w:p w14:paraId="78A89EFD" w14:textId="77777777" w:rsidR="00BF5423" w:rsidRDefault="00BF5423" w:rsidP="00BF5423">
      <w:pPr>
        <w:rPr>
          <w:sz w:val="32"/>
          <w:szCs w:val="32"/>
        </w:rPr>
      </w:pPr>
    </w:p>
    <w:p w14:paraId="77E8361C" w14:textId="77777777" w:rsidR="00BF5423" w:rsidRDefault="00BF5423" w:rsidP="00BF5423">
      <w:pPr>
        <w:rPr>
          <w:sz w:val="32"/>
          <w:szCs w:val="32"/>
        </w:rPr>
      </w:pPr>
    </w:p>
    <w:p w14:paraId="19D55837" w14:textId="77777777" w:rsidR="00937858" w:rsidRDefault="00937858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270C716" w14:textId="261F4CE3" w:rsidR="00BF5423" w:rsidRDefault="00BF5423" w:rsidP="00937858">
      <w:pPr>
        <w:pStyle w:val="Heading1"/>
      </w:pPr>
      <w:bookmarkStart w:id="7" w:name="_Toc103260018"/>
      <w:r w:rsidRPr="00F1570D">
        <w:lastRenderedPageBreak/>
        <w:t>Phasing</w:t>
      </w:r>
      <w:bookmarkEnd w:id="7"/>
    </w:p>
    <w:p w14:paraId="5B9254A8" w14:textId="77777777" w:rsidR="00BF5423" w:rsidRDefault="00BF5423" w:rsidP="00BF5423">
      <w:pPr>
        <w:rPr>
          <w:rFonts w:cstheme="minorHAnsi"/>
          <w:b/>
          <w:bCs/>
        </w:rPr>
      </w:pPr>
    </w:p>
    <w:p w14:paraId="17C69DAE" w14:textId="77777777" w:rsidR="00BF5423" w:rsidRPr="00F1570D" w:rsidRDefault="00BF5423" w:rsidP="00937858">
      <w:pPr>
        <w:pStyle w:val="Heading2"/>
      </w:pPr>
      <w:bookmarkStart w:id="8" w:name="_Toc103260019"/>
      <w:r w:rsidRPr="00F1570D">
        <w:t>Phase 1</w:t>
      </w:r>
      <w:bookmarkEnd w:id="8"/>
    </w:p>
    <w:p w14:paraId="399BDE39" w14:textId="77777777" w:rsidR="00BF5423" w:rsidRPr="00F1570D" w:rsidRDefault="00BF5423" w:rsidP="00BF5423">
      <w:pPr>
        <w:rPr>
          <w:rFonts w:cstheme="minorHAnsi"/>
        </w:rPr>
      </w:pPr>
      <w:r w:rsidRPr="00F1570D">
        <w:rPr>
          <w:rFonts w:cstheme="minorHAnsi"/>
        </w:rPr>
        <w:t>Activities:</w:t>
      </w:r>
    </w:p>
    <w:p w14:paraId="2BA90B86" w14:textId="77777777" w:rsidR="00BF5423" w:rsidRPr="00F1570D" w:rsidRDefault="00BF5423" w:rsidP="00BF5423">
      <w:pPr>
        <w:pStyle w:val="ListParagraph"/>
        <w:numPr>
          <w:ilvl w:val="0"/>
          <w:numId w:val="21"/>
        </w:numPr>
        <w:spacing w:line="259" w:lineRule="auto"/>
        <w:contextualSpacing/>
        <w:rPr>
          <w:rFonts w:cstheme="minorHAnsi"/>
        </w:rPr>
      </w:pPr>
      <w:r w:rsidRPr="00F1570D">
        <w:rPr>
          <w:rFonts w:cstheme="minorHAnsi"/>
        </w:rPr>
        <w:t>Draw out basic layouts for tabs/functions</w:t>
      </w:r>
    </w:p>
    <w:p w14:paraId="0F2BCCDA" w14:textId="77777777" w:rsidR="00BF5423" w:rsidRPr="00F1570D" w:rsidRDefault="00BF5423" w:rsidP="00BF5423">
      <w:pPr>
        <w:pStyle w:val="ListParagraph"/>
        <w:numPr>
          <w:ilvl w:val="0"/>
          <w:numId w:val="21"/>
        </w:numPr>
        <w:spacing w:line="259" w:lineRule="auto"/>
        <w:contextualSpacing/>
        <w:rPr>
          <w:rFonts w:cstheme="minorHAnsi"/>
        </w:rPr>
      </w:pPr>
      <w:r w:rsidRPr="00F1570D">
        <w:rPr>
          <w:rFonts w:cstheme="minorHAnsi"/>
        </w:rPr>
        <w:t>Create UML/Class diagram with necessary fields, naming conventions and presumed                 methods.</w:t>
      </w:r>
    </w:p>
    <w:p w14:paraId="1E5E9160" w14:textId="77777777" w:rsidR="00BF5423" w:rsidRPr="00F1570D" w:rsidRDefault="00BF5423" w:rsidP="00BF5423">
      <w:pPr>
        <w:pStyle w:val="ListParagraph"/>
        <w:numPr>
          <w:ilvl w:val="0"/>
          <w:numId w:val="21"/>
        </w:numPr>
        <w:spacing w:line="259" w:lineRule="auto"/>
        <w:contextualSpacing/>
        <w:rPr>
          <w:rFonts w:cstheme="minorHAnsi"/>
        </w:rPr>
      </w:pPr>
      <w:r w:rsidRPr="00F1570D">
        <w:rPr>
          <w:rFonts w:cstheme="minorHAnsi"/>
        </w:rPr>
        <w:t>Format documents that have already been used, make them presentable and expandable.</w:t>
      </w:r>
    </w:p>
    <w:p w14:paraId="2CFBE2F9" w14:textId="77777777" w:rsidR="00BF5423" w:rsidRPr="00B82EDC" w:rsidRDefault="00BF5423" w:rsidP="00BF5423">
      <w:pPr>
        <w:pStyle w:val="ListParagraph"/>
        <w:numPr>
          <w:ilvl w:val="0"/>
          <w:numId w:val="21"/>
        </w:numPr>
        <w:spacing w:line="259" w:lineRule="auto"/>
        <w:contextualSpacing/>
        <w:rPr>
          <w:rFonts w:cstheme="minorHAnsi"/>
        </w:rPr>
      </w:pPr>
      <w:r w:rsidRPr="00F1570D">
        <w:rPr>
          <w:rFonts w:cstheme="minorHAnsi"/>
        </w:rPr>
        <w:t>Create the employee classes, Employee/Depot/Manager/Administration</w:t>
      </w:r>
    </w:p>
    <w:p w14:paraId="563F2ECA" w14:textId="77777777" w:rsidR="00BF5423" w:rsidRPr="00F1570D" w:rsidRDefault="00BF5423" w:rsidP="00BF5423">
      <w:pPr>
        <w:rPr>
          <w:rFonts w:cstheme="minorHAnsi"/>
        </w:rPr>
      </w:pPr>
      <w:r w:rsidRPr="00F1570D">
        <w:rPr>
          <w:rFonts w:cstheme="minorHAnsi"/>
        </w:rPr>
        <w:t>Deliverables:</w:t>
      </w:r>
    </w:p>
    <w:p w14:paraId="50F2EE66" w14:textId="77777777" w:rsidR="00BF5423" w:rsidRDefault="00BF5423" w:rsidP="00BF5423">
      <w:pPr>
        <w:pStyle w:val="ListParagraph"/>
        <w:numPr>
          <w:ilvl w:val="0"/>
          <w:numId w:val="21"/>
        </w:numPr>
        <w:spacing w:line="259" w:lineRule="auto"/>
        <w:contextualSpacing/>
        <w:rPr>
          <w:rFonts w:cstheme="minorHAnsi"/>
        </w:rPr>
      </w:pPr>
      <w:r w:rsidRPr="00F1570D">
        <w:rPr>
          <w:rFonts w:cstheme="minorHAnsi"/>
        </w:rPr>
        <w:t>Week 1: Project Plan.</w:t>
      </w:r>
    </w:p>
    <w:p w14:paraId="12B091EE" w14:textId="77777777" w:rsidR="00BF5423" w:rsidRPr="00C80309" w:rsidRDefault="00BF5423" w:rsidP="00BF5423">
      <w:pPr>
        <w:pStyle w:val="ListParagraph"/>
        <w:numPr>
          <w:ilvl w:val="0"/>
          <w:numId w:val="21"/>
        </w:numPr>
        <w:spacing w:line="259" w:lineRule="auto"/>
        <w:contextualSpacing/>
        <w:rPr>
          <w:rFonts w:cstheme="minorHAnsi"/>
          <w:b/>
          <w:bCs/>
        </w:rPr>
      </w:pPr>
      <w:r w:rsidRPr="00F1570D">
        <w:rPr>
          <w:rFonts w:cstheme="minorHAnsi"/>
        </w:rPr>
        <w:t>Week 2: UML and URS.</w:t>
      </w:r>
    </w:p>
    <w:p w14:paraId="1ADB06E5" w14:textId="77777777" w:rsidR="00BF5423" w:rsidRPr="00C80309" w:rsidRDefault="00BF5423" w:rsidP="00BF5423">
      <w:pPr>
        <w:pStyle w:val="ListParagraph"/>
        <w:numPr>
          <w:ilvl w:val="0"/>
          <w:numId w:val="21"/>
        </w:numPr>
        <w:spacing w:line="259" w:lineRule="auto"/>
        <w:contextualSpacing/>
        <w:rPr>
          <w:rFonts w:cstheme="minorHAnsi"/>
          <w:b/>
          <w:bCs/>
        </w:rPr>
      </w:pPr>
      <w:r>
        <w:rPr>
          <w:rFonts w:cstheme="minorHAnsi"/>
        </w:rPr>
        <w:t>Week 2: Front end skeleton for Floor employee, Depo, Administration</w:t>
      </w:r>
    </w:p>
    <w:p w14:paraId="5FA431D7" w14:textId="77777777" w:rsidR="00BF5423" w:rsidRPr="006A3778" w:rsidRDefault="00BF5423" w:rsidP="00BF5423">
      <w:pPr>
        <w:pStyle w:val="ListParagraph"/>
        <w:numPr>
          <w:ilvl w:val="0"/>
          <w:numId w:val="21"/>
        </w:numPr>
        <w:spacing w:line="259" w:lineRule="auto"/>
        <w:contextualSpacing/>
        <w:rPr>
          <w:rFonts w:cstheme="minorHAnsi"/>
          <w:b/>
          <w:bCs/>
        </w:rPr>
      </w:pPr>
      <w:r>
        <w:rPr>
          <w:rFonts w:cstheme="minorHAnsi"/>
        </w:rPr>
        <w:t>Week 2: Employee classes</w:t>
      </w:r>
    </w:p>
    <w:p w14:paraId="3918FD37" w14:textId="77777777" w:rsidR="00BF5423" w:rsidRPr="00210CFE" w:rsidRDefault="00BF5423" w:rsidP="00BF5423">
      <w:pPr>
        <w:rPr>
          <w:rFonts w:cstheme="minorHAnsi"/>
          <w:b/>
          <w:bCs/>
        </w:rPr>
      </w:pPr>
    </w:p>
    <w:p w14:paraId="0EB70757" w14:textId="77777777" w:rsidR="00BF5423" w:rsidRPr="00F1570D" w:rsidRDefault="00BF5423" w:rsidP="00937858">
      <w:pPr>
        <w:pStyle w:val="Heading2"/>
      </w:pPr>
      <w:r w:rsidRPr="00F1570D">
        <w:t xml:space="preserve"> </w:t>
      </w:r>
      <w:bookmarkStart w:id="9" w:name="_Toc103260020"/>
      <w:r w:rsidRPr="00F1570D">
        <w:t>Phase 2</w:t>
      </w:r>
      <w:bookmarkEnd w:id="9"/>
    </w:p>
    <w:p w14:paraId="1EA15EB6" w14:textId="77777777" w:rsidR="00BF5423" w:rsidRPr="00F1570D" w:rsidRDefault="00BF5423" w:rsidP="00BF5423">
      <w:pPr>
        <w:rPr>
          <w:rFonts w:cstheme="minorHAnsi"/>
        </w:rPr>
      </w:pPr>
      <w:r w:rsidRPr="00F1570D">
        <w:rPr>
          <w:rFonts w:cstheme="minorHAnsi"/>
        </w:rPr>
        <w:t>Activities:</w:t>
      </w:r>
    </w:p>
    <w:p w14:paraId="2FBB383F" w14:textId="77777777" w:rsidR="00BF5423" w:rsidRPr="00F1570D" w:rsidRDefault="00BF5423" w:rsidP="00BF5423">
      <w:pPr>
        <w:pStyle w:val="ListParagraph"/>
        <w:numPr>
          <w:ilvl w:val="0"/>
          <w:numId w:val="22"/>
        </w:numPr>
        <w:spacing w:line="259" w:lineRule="auto"/>
        <w:contextualSpacing/>
        <w:rPr>
          <w:rFonts w:cstheme="minorHAnsi"/>
        </w:rPr>
      </w:pPr>
      <w:r w:rsidRPr="00F1570D">
        <w:rPr>
          <w:rFonts w:cstheme="minorHAnsi"/>
        </w:rPr>
        <w:t>Start making and designing the tabs/functions</w:t>
      </w:r>
    </w:p>
    <w:p w14:paraId="3C699158" w14:textId="77777777" w:rsidR="00BF5423" w:rsidRPr="00F1570D" w:rsidRDefault="00BF5423" w:rsidP="00BF5423">
      <w:pPr>
        <w:pStyle w:val="ListParagraph"/>
        <w:numPr>
          <w:ilvl w:val="0"/>
          <w:numId w:val="22"/>
        </w:numPr>
        <w:spacing w:line="259" w:lineRule="auto"/>
        <w:contextualSpacing/>
        <w:rPr>
          <w:rFonts w:cstheme="minorHAnsi"/>
        </w:rPr>
      </w:pPr>
      <w:r w:rsidRPr="00F1570D">
        <w:rPr>
          <w:rFonts w:cstheme="minorHAnsi"/>
        </w:rPr>
        <w:t xml:space="preserve">Start making </w:t>
      </w:r>
      <w:r>
        <w:rPr>
          <w:rFonts w:cstheme="minorHAnsi"/>
        </w:rPr>
        <w:t>the schedule and the employee administration functions</w:t>
      </w:r>
    </w:p>
    <w:p w14:paraId="38F9A93F" w14:textId="77777777" w:rsidR="00BF5423" w:rsidRPr="00B82EDC" w:rsidRDefault="00BF5423" w:rsidP="00BF5423">
      <w:pPr>
        <w:pStyle w:val="ListParagraph"/>
        <w:numPr>
          <w:ilvl w:val="0"/>
          <w:numId w:val="22"/>
        </w:numPr>
        <w:spacing w:line="259" w:lineRule="auto"/>
        <w:contextualSpacing/>
        <w:rPr>
          <w:rFonts w:cstheme="minorHAnsi"/>
        </w:rPr>
      </w:pPr>
      <w:r w:rsidRPr="00F1570D">
        <w:rPr>
          <w:rFonts w:cstheme="minorHAnsi"/>
        </w:rPr>
        <w:t>Database related things rely on self-study or WKS</w:t>
      </w:r>
    </w:p>
    <w:p w14:paraId="5CDEAC47" w14:textId="77777777" w:rsidR="00BF5423" w:rsidRPr="00B82EDC" w:rsidRDefault="00BF5423" w:rsidP="00BF5423">
      <w:pPr>
        <w:rPr>
          <w:rFonts w:cstheme="minorHAnsi"/>
        </w:rPr>
      </w:pPr>
      <w:r w:rsidRPr="00B82EDC">
        <w:rPr>
          <w:rFonts w:cstheme="minorHAnsi"/>
        </w:rPr>
        <w:t>Deliverables:</w:t>
      </w:r>
    </w:p>
    <w:p w14:paraId="65840A30" w14:textId="77777777" w:rsidR="00BF5423" w:rsidRDefault="00BF5423" w:rsidP="00BF5423">
      <w:pPr>
        <w:pStyle w:val="ListParagraph"/>
        <w:numPr>
          <w:ilvl w:val="0"/>
          <w:numId w:val="22"/>
        </w:numPr>
        <w:spacing w:line="259" w:lineRule="auto"/>
        <w:contextualSpacing/>
        <w:rPr>
          <w:rFonts w:cstheme="minorHAnsi"/>
        </w:rPr>
      </w:pPr>
      <w:r>
        <w:rPr>
          <w:rFonts w:cstheme="minorHAnsi"/>
        </w:rPr>
        <w:t xml:space="preserve">Week 3: </w:t>
      </w:r>
      <w:r w:rsidRPr="00F1570D">
        <w:rPr>
          <w:rFonts w:cstheme="minorHAnsi"/>
        </w:rPr>
        <w:t xml:space="preserve">Feature: Create, </w:t>
      </w:r>
      <w:proofErr w:type="gramStart"/>
      <w:r w:rsidRPr="00F1570D">
        <w:rPr>
          <w:rFonts w:cstheme="minorHAnsi"/>
        </w:rPr>
        <w:t>edit</w:t>
      </w:r>
      <w:proofErr w:type="gramEnd"/>
      <w:r w:rsidRPr="00F1570D">
        <w:rPr>
          <w:rFonts w:cstheme="minorHAnsi"/>
        </w:rPr>
        <w:t xml:space="preserve"> and remove employees</w:t>
      </w:r>
    </w:p>
    <w:p w14:paraId="1587D0F2" w14:textId="77777777" w:rsidR="00BF5423" w:rsidRPr="00F1570D" w:rsidRDefault="00BF5423" w:rsidP="00BF5423">
      <w:pPr>
        <w:pStyle w:val="ListParagraph"/>
        <w:numPr>
          <w:ilvl w:val="0"/>
          <w:numId w:val="22"/>
        </w:numPr>
        <w:spacing w:line="259" w:lineRule="auto"/>
        <w:contextualSpacing/>
        <w:rPr>
          <w:rFonts w:cstheme="minorHAnsi"/>
        </w:rPr>
      </w:pPr>
      <w:r>
        <w:rPr>
          <w:rFonts w:cstheme="minorHAnsi"/>
        </w:rPr>
        <w:t>Week 3: Feature: Create, edit schedule</w:t>
      </w:r>
    </w:p>
    <w:p w14:paraId="166790E9" w14:textId="77777777" w:rsidR="00BF5423" w:rsidRPr="00210CFE" w:rsidRDefault="00BF5423" w:rsidP="00BF5423">
      <w:pPr>
        <w:pStyle w:val="ListParagraph"/>
        <w:numPr>
          <w:ilvl w:val="0"/>
          <w:numId w:val="22"/>
        </w:numPr>
        <w:spacing w:line="259" w:lineRule="auto"/>
        <w:contextualSpacing/>
        <w:rPr>
          <w:rFonts w:cstheme="minorHAnsi"/>
          <w:b/>
          <w:bCs/>
        </w:rPr>
      </w:pPr>
      <w:r>
        <w:rPr>
          <w:rFonts w:cstheme="minorHAnsi"/>
        </w:rPr>
        <w:t xml:space="preserve">Week 3-4: </w:t>
      </w:r>
      <w:r w:rsidRPr="00F1570D">
        <w:rPr>
          <w:rFonts w:cstheme="minorHAnsi"/>
        </w:rPr>
        <w:t>Link Database to application</w:t>
      </w:r>
    </w:p>
    <w:p w14:paraId="1E2EE894" w14:textId="77777777" w:rsidR="00BF5423" w:rsidRPr="00210CFE" w:rsidRDefault="00BF5423" w:rsidP="00BF5423">
      <w:pPr>
        <w:rPr>
          <w:rFonts w:cstheme="minorHAnsi"/>
          <w:b/>
          <w:bCs/>
        </w:rPr>
      </w:pPr>
    </w:p>
    <w:p w14:paraId="089D3682" w14:textId="77777777" w:rsidR="00BF5423" w:rsidRPr="00F1570D" w:rsidRDefault="00BF5423" w:rsidP="00937858">
      <w:pPr>
        <w:pStyle w:val="Heading2"/>
      </w:pPr>
      <w:bookmarkStart w:id="10" w:name="_Toc103260021"/>
      <w:r w:rsidRPr="00F1570D">
        <w:t>Phase 3</w:t>
      </w:r>
      <w:bookmarkEnd w:id="10"/>
    </w:p>
    <w:p w14:paraId="1240CA4F" w14:textId="77777777" w:rsidR="00BF5423" w:rsidRPr="00F1570D" w:rsidRDefault="00BF5423" w:rsidP="00BF5423">
      <w:pPr>
        <w:rPr>
          <w:rFonts w:cstheme="minorHAnsi"/>
        </w:rPr>
      </w:pPr>
      <w:r w:rsidRPr="00F1570D">
        <w:rPr>
          <w:rFonts w:cstheme="minorHAnsi"/>
        </w:rPr>
        <w:t>Activities:</w:t>
      </w:r>
    </w:p>
    <w:p w14:paraId="5A9DEB33" w14:textId="77777777" w:rsidR="00BF5423" w:rsidRDefault="00BF5423" w:rsidP="00BF5423">
      <w:pPr>
        <w:pStyle w:val="ListParagraph"/>
        <w:numPr>
          <w:ilvl w:val="0"/>
          <w:numId w:val="24"/>
        </w:numPr>
        <w:spacing w:line="259" w:lineRule="auto"/>
        <w:contextualSpacing/>
        <w:rPr>
          <w:rFonts w:cstheme="minorHAnsi"/>
        </w:rPr>
      </w:pPr>
      <w:r w:rsidRPr="00F1570D">
        <w:rPr>
          <w:rFonts w:cstheme="minorHAnsi"/>
        </w:rPr>
        <w:t>Start making a more proper program</w:t>
      </w:r>
    </w:p>
    <w:p w14:paraId="7754EDB3" w14:textId="77777777" w:rsidR="00BF5423" w:rsidRDefault="00BF5423" w:rsidP="00BF5423">
      <w:pPr>
        <w:pStyle w:val="ListParagraph"/>
        <w:numPr>
          <w:ilvl w:val="0"/>
          <w:numId w:val="24"/>
        </w:numPr>
        <w:spacing w:line="259" w:lineRule="auto"/>
        <w:contextualSpacing/>
        <w:rPr>
          <w:rFonts w:cstheme="minorHAnsi"/>
        </w:rPr>
      </w:pPr>
      <w:r>
        <w:rPr>
          <w:rFonts w:cstheme="minorHAnsi"/>
        </w:rPr>
        <w:t>Start making the function for calling in sick and holiday request</w:t>
      </w:r>
    </w:p>
    <w:p w14:paraId="102FD4A1" w14:textId="77777777" w:rsidR="00BF5423" w:rsidRDefault="00BF5423" w:rsidP="00BF5423">
      <w:pPr>
        <w:pStyle w:val="ListParagraph"/>
        <w:numPr>
          <w:ilvl w:val="0"/>
          <w:numId w:val="24"/>
        </w:numPr>
        <w:spacing w:line="259" w:lineRule="auto"/>
        <w:contextualSpacing/>
        <w:rPr>
          <w:rFonts w:cstheme="minorHAnsi"/>
        </w:rPr>
      </w:pPr>
      <w:r>
        <w:rPr>
          <w:rFonts w:cstheme="minorHAnsi"/>
        </w:rPr>
        <w:lastRenderedPageBreak/>
        <w:t>Send, receive reshelving requests</w:t>
      </w:r>
    </w:p>
    <w:p w14:paraId="15FCEDD9" w14:textId="77777777" w:rsidR="00BF5423" w:rsidRPr="00446C1D" w:rsidRDefault="00BF5423" w:rsidP="00BF5423">
      <w:pPr>
        <w:pStyle w:val="ListParagraph"/>
        <w:numPr>
          <w:ilvl w:val="0"/>
          <w:numId w:val="24"/>
        </w:numPr>
        <w:spacing w:line="259" w:lineRule="auto"/>
        <w:contextualSpacing/>
        <w:rPr>
          <w:rFonts w:cstheme="minorHAnsi"/>
        </w:rPr>
      </w:pPr>
      <w:r>
        <w:rPr>
          <w:rFonts w:cstheme="minorHAnsi"/>
        </w:rPr>
        <w:t>Application testing</w:t>
      </w:r>
    </w:p>
    <w:p w14:paraId="233D4AA4" w14:textId="77777777" w:rsidR="00BF5423" w:rsidRPr="00B82EDC" w:rsidRDefault="00BF5423" w:rsidP="00BF5423">
      <w:pPr>
        <w:rPr>
          <w:rFonts w:cstheme="minorHAnsi"/>
        </w:rPr>
      </w:pPr>
      <w:r w:rsidRPr="00B82EDC">
        <w:rPr>
          <w:rFonts w:cstheme="minorHAnsi"/>
        </w:rPr>
        <w:t>Deliverables:</w:t>
      </w:r>
    </w:p>
    <w:p w14:paraId="016540E3" w14:textId="77777777" w:rsidR="00BF5423" w:rsidRPr="008D0643" w:rsidRDefault="00BF5423" w:rsidP="00BF5423">
      <w:pPr>
        <w:pStyle w:val="ListParagraph"/>
        <w:numPr>
          <w:ilvl w:val="0"/>
          <w:numId w:val="23"/>
        </w:numPr>
        <w:spacing w:line="259" w:lineRule="auto"/>
        <w:contextualSpacing/>
        <w:rPr>
          <w:rFonts w:cstheme="minorHAnsi"/>
          <w:b/>
          <w:bCs/>
        </w:rPr>
      </w:pPr>
      <w:r>
        <w:rPr>
          <w:rFonts w:cstheme="minorHAnsi"/>
        </w:rPr>
        <w:t>Week 4: Feature: Calling in sick</w:t>
      </w:r>
    </w:p>
    <w:p w14:paraId="2476E6A2" w14:textId="77777777" w:rsidR="00BF5423" w:rsidRPr="008D0643" w:rsidRDefault="00BF5423" w:rsidP="00BF5423">
      <w:pPr>
        <w:pStyle w:val="ListParagraph"/>
        <w:numPr>
          <w:ilvl w:val="0"/>
          <w:numId w:val="23"/>
        </w:numPr>
        <w:spacing w:line="259" w:lineRule="auto"/>
        <w:contextualSpacing/>
        <w:rPr>
          <w:rFonts w:cstheme="minorHAnsi"/>
          <w:b/>
          <w:bCs/>
        </w:rPr>
      </w:pPr>
      <w:r>
        <w:rPr>
          <w:rFonts w:cstheme="minorHAnsi"/>
        </w:rPr>
        <w:t>Week 5: Feature: Reshelving request</w:t>
      </w:r>
    </w:p>
    <w:p w14:paraId="007AA81A" w14:textId="77777777" w:rsidR="00BF5423" w:rsidRDefault="00BF5423" w:rsidP="00BF5423">
      <w:pPr>
        <w:pStyle w:val="ListParagraph"/>
        <w:numPr>
          <w:ilvl w:val="0"/>
          <w:numId w:val="23"/>
        </w:numPr>
        <w:spacing w:line="259" w:lineRule="auto"/>
        <w:contextualSpacing/>
        <w:rPr>
          <w:rFonts w:cstheme="minorHAnsi"/>
          <w:b/>
          <w:bCs/>
        </w:rPr>
      </w:pPr>
      <w:r>
        <w:rPr>
          <w:rFonts w:cstheme="minorHAnsi"/>
        </w:rPr>
        <w:t>Week 5: Bug fixes</w:t>
      </w:r>
    </w:p>
    <w:p w14:paraId="2DB4389F" w14:textId="77777777" w:rsidR="00BF5423" w:rsidRPr="00F1570D" w:rsidRDefault="00BF5423" w:rsidP="00937858">
      <w:pPr>
        <w:pStyle w:val="Heading2"/>
      </w:pPr>
      <w:bookmarkStart w:id="11" w:name="_Toc103260022"/>
      <w:r w:rsidRPr="00F1570D">
        <w:t>Phase 4</w:t>
      </w:r>
      <w:bookmarkEnd w:id="11"/>
    </w:p>
    <w:p w14:paraId="75ECE4EE" w14:textId="77777777" w:rsidR="00BF5423" w:rsidRPr="00F1570D" w:rsidRDefault="00BF5423" w:rsidP="00BF5423">
      <w:pPr>
        <w:rPr>
          <w:rFonts w:cstheme="minorHAnsi"/>
        </w:rPr>
      </w:pPr>
      <w:r w:rsidRPr="00F1570D">
        <w:rPr>
          <w:rFonts w:cstheme="minorHAnsi"/>
        </w:rPr>
        <w:t>Activities:</w:t>
      </w:r>
    </w:p>
    <w:p w14:paraId="1C176F01" w14:textId="77777777" w:rsidR="00BF5423" w:rsidRPr="00F1570D" w:rsidRDefault="00BF5423" w:rsidP="00BF5423">
      <w:pPr>
        <w:pStyle w:val="ListParagraph"/>
        <w:numPr>
          <w:ilvl w:val="0"/>
          <w:numId w:val="26"/>
        </w:numPr>
        <w:spacing w:line="259" w:lineRule="auto"/>
        <w:contextualSpacing/>
        <w:rPr>
          <w:rFonts w:cstheme="minorHAnsi"/>
        </w:rPr>
      </w:pPr>
      <w:r w:rsidRPr="00F1570D">
        <w:rPr>
          <w:rFonts w:cstheme="minorHAnsi"/>
        </w:rPr>
        <w:t>Make Presentation</w:t>
      </w:r>
    </w:p>
    <w:p w14:paraId="4A0A4C9C" w14:textId="77777777" w:rsidR="00BF5423" w:rsidRPr="00F1570D" w:rsidRDefault="00BF5423" w:rsidP="00BF5423">
      <w:pPr>
        <w:pStyle w:val="ListParagraph"/>
        <w:numPr>
          <w:ilvl w:val="0"/>
          <w:numId w:val="26"/>
        </w:numPr>
        <w:spacing w:line="259" w:lineRule="auto"/>
        <w:contextualSpacing/>
        <w:rPr>
          <w:rFonts w:cstheme="minorHAnsi"/>
        </w:rPr>
      </w:pPr>
      <w:r w:rsidRPr="00F1570D">
        <w:rPr>
          <w:rFonts w:cstheme="minorHAnsi"/>
        </w:rPr>
        <w:t>Tag the software as deliverable in Git</w:t>
      </w:r>
    </w:p>
    <w:p w14:paraId="0829CEF2" w14:textId="77777777" w:rsidR="00BF5423" w:rsidRDefault="00BF5423" w:rsidP="00BF5423">
      <w:pPr>
        <w:pStyle w:val="ListParagraph"/>
        <w:numPr>
          <w:ilvl w:val="0"/>
          <w:numId w:val="26"/>
        </w:numPr>
        <w:spacing w:line="259" w:lineRule="auto"/>
        <w:contextualSpacing/>
        <w:rPr>
          <w:rFonts w:cstheme="minorHAnsi"/>
        </w:rPr>
      </w:pPr>
      <w:r w:rsidRPr="00F1570D">
        <w:rPr>
          <w:rFonts w:cstheme="minorHAnsi"/>
        </w:rPr>
        <w:t>Present the solution</w:t>
      </w:r>
    </w:p>
    <w:p w14:paraId="46F4DE53" w14:textId="77777777" w:rsidR="00BF5423" w:rsidRPr="00B82EDC" w:rsidRDefault="00BF5423" w:rsidP="00BF5423">
      <w:pPr>
        <w:rPr>
          <w:rFonts w:cstheme="minorHAnsi"/>
        </w:rPr>
      </w:pPr>
      <w:r w:rsidRPr="00B82EDC">
        <w:rPr>
          <w:rFonts w:cstheme="minorHAnsi"/>
        </w:rPr>
        <w:t>Deliverables:</w:t>
      </w:r>
    </w:p>
    <w:p w14:paraId="3B01E9C6" w14:textId="77777777" w:rsidR="00BF5423" w:rsidRPr="00F1570D" w:rsidRDefault="00BF5423" w:rsidP="00BF5423">
      <w:pPr>
        <w:pStyle w:val="ListParagraph"/>
        <w:numPr>
          <w:ilvl w:val="0"/>
          <w:numId w:val="25"/>
        </w:numPr>
        <w:spacing w:line="259" w:lineRule="auto"/>
        <w:contextualSpacing/>
        <w:rPr>
          <w:rFonts w:cstheme="minorHAnsi"/>
        </w:rPr>
      </w:pPr>
      <w:r>
        <w:rPr>
          <w:rFonts w:cstheme="minorHAnsi"/>
        </w:rPr>
        <w:t xml:space="preserve">Week 5-6: </w:t>
      </w:r>
      <w:r w:rsidRPr="00F1570D">
        <w:rPr>
          <w:rFonts w:cstheme="minorHAnsi"/>
        </w:rPr>
        <w:t>Finished application</w:t>
      </w:r>
    </w:p>
    <w:p w14:paraId="53721FAE" w14:textId="77777777" w:rsidR="00BF5423" w:rsidRPr="00BA7ADA" w:rsidRDefault="00BF5423" w:rsidP="00BF5423">
      <w:pPr>
        <w:pStyle w:val="ListParagraph"/>
        <w:numPr>
          <w:ilvl w:val="0"/>
          <w:numId w:val="25"/>
        </w:numPr>
        <w:spacing w:line="259" w:lineRule="auto"/>
        <w:contextualSpacing/>
        <w:rPr>
          <w:rFonts w:cstheme="minorHAnsi"/>
          <w:b/>
          <w:bCs/>
        </w:rPr>
      </w:pPr>
      <w:r>
        <w:rPr>
          <w:rFonts w:cstheme="minorHAnsi"/>
        </w:rPr>
        <w:t xml:space="preserve">Week 6: </w:t>
      </w:r>
      <w:r w:rsidRPr="00F1570D">
        <w:rPr>
          <w:rFonts w:cstheme="minorHAnsi"/>
        </w:rPr>
        <w:t>Presentation</w:t>
      </w:r>
    </w:p>
    <w:p w14:paraId="5C362C61" w14:textId="77777777" w:rsidR="00BF5423" w:rsidRPr="00BA7ADA" w:rsidRDefault="00BF5423" w:rsidP="00BF5423">
      <w:pPr>
        <w:rPr>
          <w:rFonts w:cstheme="minorHAnsi"/>
          <w:b/>
          <w:bCs/>
        </w:rPr>
      </w:pPr>
    </w:p>
    <w:p w14:paraId="25515ABC" w14:textId="77777777" w:rsidR="00BF5423" w:rsidRPr="00F1570D" w:rsidRDefault="00BF5423" w:rsidP="00937858">
      <w:pPr>
        <w:pStyle w:val="Heading2"/>
      </w:pPr>
      <w:bookmarkStart w:id="12" w:name="_Toc103260023"/>
      <w:r w:rsidRPr="00F1570D">
        <w:t>Phase 5</w:t>
      </w:r>
      <w:bookmarkEnd w:id="12"/>
    </w:p>
    <w:p w14:paraId="3D129B70" w14:textId="77777777" w:rsidR="00BF5423" w:rsidRPr="00F1570D" w:rsidRDefault="00BF5423" w:rsidP="00BF5423">
      <w:pPr>
        <w:rPr>
          <w:rFonts w:cstheme="minorHAnsi"/>
        </w:rPr>
      </w:pPr>
      <w:r w:rsidRPr="00F1570D">
        <w:rPr>
          <w:rFonts w:cstheme="minorHAnsi"/>
        </w:rPr>
        <w:t>Activities:</w:t>
      </w:r>
    </w:p>
    <w:p w14:paraId="0DE1F9EC" w14:textId="77777777" w:rsidR="00BF5423" w:rsidRPr="00F1570D" w:rsidRDefault="00BF5423" w:rsidP="00BF5423">
      <w:pPr>
        <w:pStyle w:val="ListParagraph"/>
        <w:numPr>
          <w:ilvl w:val="0"/>
          <w:numId w:val="27"/>
        </w:numPr>
        <w:spacing w:line="259" w:lineRule="auto"/>
        <w:contextualSpacing/>
        <w:rPr>
          <w:rFonts w:cstheme="minorHAnsi"/>
        </w:rPr>
      </w:pPr>
      <w:r w:rsidRPr="00F1570D">
        <w:rPr>
          <w:rFonts w:cstheme="minorHAnsi"/>
        </w:rPr>
        <w:t>Present to client</w:t>
      </w:r>
    </w:p>
    <w:p w14:paraId="313D8B3B" w14:textId="77777777" w:rsidR="00BF5423" w:rsidRDefault="00BF5423" w:rsidP="00BF5423">
      <w:pPr>
        <w:pStyle w:val="ListParagraph"/>
        <w:numPr>
          <w:ilvl w:val="0"/>
          <w:numId w:val="27"/>
        </w:numPr>
        <w:spacing w:line="259" w:lineRule="auto"/>
        <w:contextualSpacing/>
        <w:rPr>
          <w:rFonts w:cstheme="minorHAnsi"/>
        </w:rPr>
      </w:pPr>
      <w:r w:rsidRPr="00F1570D">
        <w:rPr>
          <w:rFonts w:cstheme="minorHAnsi"/>
        </w:rPr>
        <w:t>Get feedback</w:t>
      </w:r>
    </w:p>
    <w:p w14:paraId="21132EA0" w14:textId="77777777" w:rsidR="00BF5423" w:rsidRPr="00F1570D" w:rsidRDefault="00BF5423" w:rsidP="00BF5423">
      <w:pPr>
        <w:pStyle w:val="ListParagraph"/>
        <w:numPr>
          <w:ilvl w:val="0"/>
          <w:numId w:val="27"/>
        </w:numPr>
        <w:spacing w:line="259" w:lineRule="auto"/>
        <w:contextualSpacing/>
        <w:rPr>
          <w:rFonts w:cstheme="minorHAnsi"/>
        </w:rPr>
      </w:pPr>
      <w:r w:rsidRPr="00F1570D">
        <w:rPr>
          <w:rFonts w:cstheme="minorHAnsi"/>
        </w:rPr>
        <w:t>Review and discuss Feedback</w:t>
      </w:r>
    </w:p>
    <w:p w14:paraId="60B93982" w14:textId="321FF35E" w:rsidR="00256E83" w:rsidRDefault="00BF5423" w:rsidP="00256E83">
      <w:pPr>
        <w:pStyle w:val="ListParagraph"/>
        <w:numPr>
          <w:ilvl w:val="0"/>
          <w:numId w:val="28"/>
        </w:numPr>
        <w:spacing w:line="259" w:lineRule="auto"/>
        <w:contextualSpacing/>
        <w:rPr>
          <w:rFonts w:cstheme="minorHAnsi"/>
        </w:rPr>
      </w:pPr>
      <w:r w:rsidRPr="00F1570D">
        <w:rPr>
          <w:rFonts w:cstheme="minorHAnsi"/>
        </w:rPr>
        <w:t>Discuss implementing new functions</w:t>
      </w:r>
    </w:p>
    <w:p w14:paraId="0EC82D40" w14:textId="1413317D" w:rsidR="00256E83" w:rsidRDefault="00256E83" w:rsidP="00256E83">
      <w:pPr>
        <w:spacing w:line="259" w:lineRule="auto"/>
        <w:contextualSpacing/>
        <w:jc w:val="center"/>
        <w:rPr>
          <w:rFonts w:cstheme="minorHAnsi"/>
        </w:rPr>
      </w:pPr>
    </w:p>
    <w:p w14:paraId="3F5E3704" w14:textId="44613E89" w:rsidR="00256E83" w:rsidRDefault="00256E83" w:rsidP="00256E83">
      <w:pPr>
        <w:pStyle w:val="Heading2"/>
        <w:jc w:val="center"/>
      </w:pPr>
      <w:bookmarkStart w:id="13" w:name="_Toc103260024"/>
      <w:r>
        <w:t>Agile Face</w:t>
      </w:r>
      <w:bookmarkEnd w:id="13"/>
    </w:p>
    <w:p w14:paraId="61A8F804" w14:textId="7CAD3F5C" w:rsidR="00256E83" w:rsidRPr="00256E83" w:rsidRDefault="00256E83" w:rsidP="00256E83">
      <w:pPr>
        <w:pStyle w:val="Heading2"/>
      </w:pPr>
      <w:bookmarkStart w:id="14" w:name="_Toc103260025"/>
      <w:r>
        <w:t>Phase 6</w:t>
      </w:r>
      <w:bookmarkEnd w:id="14"/>
    </w:p>
    <w:p w14:paraId="7CF27C9E" w14:textId="10DC2A44" w:rsidR="00C13B2F" w:rsidRDefault="00256E83" w:rsidP="001C62C8">
      <w:pPr>
        <w:rPr>
          <w:sz w:val="24"/>
        </w:rPr>
      </w:pPr>
      <w:r>
        <w:rPr>
          <w:sz w:val="24"/>
        </w:rPr>
        <w:t>First two weeks iteration</w:t>
      </w:r>
    </w:p>
    <w:p w14:paraId="291F809C" w14:textId="167B0886" w:rsidR="00256E83" w:rsidRDefault="00256E83" w:rsidP="001C62C8">
      <w:pPr>
        <w:rPr>
          <w:sz w:val="24"/>
        </w:rPr>
      </w:pPr>
      <w:r>
        <w:rPr>
          <w:sz w:val="24"/>
        </w:rPr>
        <w:t>Activities:</w:t>
      </w:r>
    </w:p>
    <w:p w14:paraId="0CF028E7" w14:textId="3093B45C" w:rsidR="00256E83" w:rsidRPr="00F1570D" w:rsidRDefault="00256E83" w:rsidP="00256E83">
      <w:pPr>
        <w:pStyle w:val="ListParagraph"/>
        <w:numPr>
          <w:ilvl w:val="0"/>
          <w:numId w:val="30"/>
        </w:numPr>
        <w:spacing w:line="259" w:lineRule="auto"/>
        <w:contextualSpacing/>
        <w:rPr>
          <w:rFonts w:cstheme="minorHAnsi"/>
        </w:rPr>
      </w:pPr>
      <w:r w:rsidRPr="00F1570D">
        <w:rPr>
          <w:rFonts w:cstheme="minorHAnsi"/>
        </w:rPr>
        <w:t>Review and discuss Feedback</w:t>
      </w:r>
      <w:r>
        <w:rPr>
          <w:rFonts w:cstheme="minorHAnsi"/>
        </w:rPr>
        <w:t xml:space="preserve"> From presentation</w:t>
      </w:r>
    </w:p>
    <w:p w14:paraId="745DF0EB" w14:textId="77777777" w:rsidR="00256E83" w:rsidRDefault="00256E83" w:rsidP="00256E83">
      <w:pPr>
        <w:pStyle w:val="ListParagraph"/>
        <w:numPr>
          <w:ilvl w:val="0"/>
          <w:numId w:val="30"/>
        </w:numPr>
        <w:spacing w:line="259" w:lineRule="auto"/>
        <w:contextualSpacing/>
        <w:rPr>
          <w:rFonts w:cstheme="minorHAnsi"/>
        </w:rPr>
      </w:pPr>
      <w:r w:rsidRPr="00F1570D">
        <w:rPr>
          <w:rFonts w:cstheme="minorHAnsi"/>
        </w:rPr>
        <w:t>Discuss implementing new functions</w:t>
      </w:r>
    </w:p>
    <w:p w14:paraId="0902B8DA" w14:textId="34EA4BBD" w:rsidR="00256E83" w:rsidRDefault="00256E83" w:rsidP="00256E83">
      <w:pPr>
        <w:pStyle w:val="ListParagraph"/>
        <w:numPr>
          <w:ilvl w:val="0"/>
          <w:numId w:val="30"/>
        </w:numPr>
        <w:rPr>
          <w:rFonts w:cstheme="minorHAnsi"/>
        </w:rPr>
      </w:pPr>
      <w:r w:rsidRPr="00256E83">
        <w:rPr>
          <w:rFonts w:cstheme="minorHAnsi"/>
        </w:rPr>
        <w:t>Create issue board</w:t>
      </w:r>
      <w:r>
        <w:rPr>
          <w:rFonts w:cstheme="minorHAnsi"/>
        </w:rPr>
        <w:t xml:space="preserve"> and assign Activities according to functions backlog</w:t>
      </w:r>
    </w:p>
    <w:p w14:paraId="2CFAD662" w14:textId="77777777" w:rsidR="00256E83" w:rsidRPr="00F1570D" w:rsidRDefault="00256E83" w:rsidP="00256E83">
      <w:pPr>
        <w:pStyle w:val="ListParagraph"/>
        <w:numPr>
          <w:ilvl w:val="0"/>
          <w:numId w:val="30"/>
        </w:numPr>
        <w:spacing w:line="259" w:lineRule="auto"/>
        <w:contextualSpacing/>
        <w:rPr>
          <w:rFonts w:cstheme="minorHAnsi"/>
        </w:rPr>
      </w:pPr>
      <w:r w:rsidRPr="00F1570D">
        <w:rPr>
          <w:rFonts w:cstheme="minorHAnsi"/>
        </w:rPr>
        <w:lastRenderedPageBreak/>
        <w:t>Present to client</w:t>
      </w:r>
    </w:p>
    <w:p w14:paraId="2DFF3D7A" w14:textId="77777777" w:rsidR="00256E83" w:rsidRDefault="00256E83" w:rsidP="00256E83">
      <w:pPr>
        <w:pStyle w:val="ListParagraph"/>
        <w:numPr>
          <w:ilvl w:val="0"/>
          <w:numId w:val="30"/>
        </w:numPr>
        <w:spacing w:line="259" w:lineRule="auto"/>
        <w:contextualSpacing/>
        <w:rPr>
          <w:rFonts w:cstheme="minorHAnsi"/>
        </w:rPr>
      </w:pPr>
      <w:r w:rsidRPr="00F1570D">
        <w:rPr>
          <w:rFonts w:cstheme="minorHAnsi"/>
        </w:rPr>
        <w:t>Get feedback</w:t>
      </w:r>
    </w:p>
    <w:p w14:paraId="33E63CED" w14:textId="77777777" w:rsidR="00256E83" w:rsidRPr="00F1570D" w:rsidRDefault="00256E83" w:rsidP="00256E83">
      <w:pPr>
        <w:pStyle w:val="ListParagraph"/>
        <w:numPr>
          <w:ilvl w:val="0"/>
          <w:numId w:val="30"/>
        </w:numPr>
        <w:spacing w:line="259" w:lineRule="auto"/>
        <w:contextualSpacing/>
        <w:rPr>
          <w:rFonts w:cstheme="minorHAnsi"/>
        </w:rPr>
      </w:pPr>
      <w:r w:rsidRPr="00F1570D">
        <w:rPr>
          <w:rFonts w:cstheme="minorHAnsi"/>
        </w:rPr>
        <w:t>Review and discuss Feedback</w:t>
      </w:r>
    </w:p>
    <w:p w14:paraId="22BC0E24" w14:textId="77777777" w:rsidR="00256E83" w:rsidRDefault="00256E83" w:rsidP="00256E83">
      <w:pPr>
        <w:pStyle w:val="ListParagraph"/>
        <w:numPr>
          <w:ilvl w:val="0"/>
          <w:numId w:val="30"/>
        </w:numPr>
        <w:spacing w:line="259" w:lineRule="auto"/>
        <w:contextualSpacing/>
        <w:rPr>
          <w:rFonts w:cstheme="minorHAnsi"/>
        </w:rPr>
      </w:pPr>
      <w:r w:rsidRPr="00F1570D">
        <w:rPr>
          <w:rFonts w:cstheme="minorHAnsi"/>
        </w:rPr>
        <w:t>Discuss implementing new functions</w:t>
      </w:r>
    </w:p>
    <w:p w14:paraId="16ABFA7D" w14:textId="77777777" w:rsidR="00256E83" w:rsidRPr="00B82EDC" w:rsidRDefault="00256E83" w:rsidP="00256E83">
      <w:pPr>
        <w:rPr>
          <w:rFonts w:cstheme="minorHAnsi"/>
        </w:rPr>
      </w:pPr>
      <w:r w:rsidRPr="00B82EDC">
        <w:rPr>
          <w:rFonts w:cstheme="minorHAnsi"/>
        </w:rPr>
        <w:t>Deliverables:</w:t>
      </w:r>
    </w:p>
    <w:p w14:paraId="473639A7" w14:textId="33F180DB" w:rsidR="00256E83" w:rsidRPr="00256E83" w:rsidRDefault="00256E83" w:rsidP="00E52B1E">
      <w:pPr>
        <w:pStyle w:val="ListParagraph"/>
        <w:numPr>
          <w:ilvl w:val="0"/>
          <w:numId w:val="25"/>
        </w:numPr>
        <w:spacing w:line="259" w:lineRule="auto"/>
        <w:contextualSpacing/>
        <w:rPr>
          <w:rFonts w:cstheme="minorHAnsi"/>
          <w:b/>
          <w:bCs/>
        </w:rPr>
      </w:pPr>
      <w:r w:rsidRPr="00256E83">
        <w:rPr>
          <w:rFonts w:cstheme="minorHAnsi"/>
        </w:rPr>
        <w:t xml:space="preserve">Week </w:t>
      </w:r>
      <w:r w:rsidRPr="00256E83">
        <w:rPr>
          <w:rFonts w:cstheme="minorHAnsi"/>
        </w:rPr>
        <w:t>1</w:t>
      </w:r>
      <w:r w:rsidR="00E17D8A">
        <w:rPr>
          <w:rFonts w:cstheme="minorHAnsi"/>
        </w:rPr>
        <w:t>7</w:t>
      </w:r>
      <w:r w:rsidRPr="00256E83">
        <w:rPr>
          <w:rFonts w:cstheme="minorHAnsi"/>
        </w:rPr>
        <w:t xml:space="preserve">: Finished </w:t>
      </w:r>
      <w:r w:rsidRPr="00256E83">
        <w:rPr>
          <w:rFonts w:cstheme="minorHAnsi"/>
        </w:rPr>
        <w:t>Minimum Viable product</w:t>
      </w:r>
      <w:r>
        <w:rPr>
          <w:rFonts w:cstheme="minorHAnsi"/>
        </w:rPr>
        <w:t>: Login, Schedule, Stock/Re-shelving, Employee Management (add, edit, remove, view functions)</w:t>
      </w:r>
    </w:p>
    <w:p w14:paraId="6CF11A54" w14:textId="10AC8C74" w:rsidR="00256E83" w:rsidRPr="00256E83" w:rsidRDefault="00256E83" w:rsidP="00E52B1E">
      <w:pPr>
        <w:pStyle w:val="ListParagraph"/>
        <w:numPr>
          <w:ilvl w:val="0"/>
          <w:numId w:val="25"/>
        </w:numPr>
        <w:spacing w:line="259" w:lineRule="auto"/>
        <w:contextualSpacing/>
        <w:rPr>
          <w:rFonts w:cstheme="minorHAnsi"/>
          <w:b/>
          <w:bCs/>
        </w:rPr>
      </w:pPr>
      <w:r w:rsidRPr="00256E83">
        <w:rPr>
          <w:rFonts w:cstheme="minorHAnsi"/>
        </w:rPr>
        <w:t xml:space="preserve">Week </w:t>
      </w:r>
      <w:r>
        <w:rPr>
          <w:rFonts w:cstheme="minorHAnsi"/>
        </w:rPr>
        <w:t>19</w:t>
      </w:r>
      <w:r w:rsidRPr="00256E83">
        <w:rPr>
          <w:rFonts w:cstheme="minorHAnsi"/>
        </w:rPr>
        <w:t>: Presentation</w:t>
      </w:r>
    </w:p>
    <w:p w14:paraId="5DC9AA9E" w14:textId="024596BD" w:rsidR="00E17D8A" w:rsidRPr="00256E83" w:rsidRDefault="00E17D8A" w:rsidP="00E17D8A">
      <w:pPr>
        <w:pStyle w:val="Heading2"/>
      </w:pPr>
      <w:bookmarkStart w:id="15" w:name="_Toc103260026"/>
      <w:r>
        <w:t xml:space="preserve">Phase </w:t>
      </w:r>
      <w:r>
        <w:t>7</w:t>
      </w:r>
      <w:bookmarkEnd w:id="15"/>
    </w:p>
    <w:p w14:paraId="1CA35142" w14:textId="71AB13E4" w:rsidR="00E17D8A" w:rsidRDefault="00E17D8A" w:rsidP="00E17D8A">
      <w:pPr>
        <w:rPr>
          <w:sz w:val="24"/>
        </w:rPr>
      </w:pPr>
      <w:r>
        <w:rPr>
          <w:sz w:val="24"/>
        </w:rPr>
        <w:t>Second</w:t>
      </w:r>
      <w:r>
        <w:rPr>
          <w:sz w:val="24"/>
        </w:rPr>
        <w:t xml:space="preserve"> two weeks iteration</w:t>
      </w:r>
    </w:p>
    <w:p w14:paraId="40710CFF" w14:textId="77777777" w:rsidR="00E17D8A" w:rsidRDefault="00E17D8A" w:rsidP="00E17D8A">
      <w:pPr>
        <w:rPr>
          <w:sz w:val="24"/>
        </w:rPr>
      </w:pPr>
      <w:r>
        <w:rPr>
          <w:sz w:val="24"/>
        </w:rPr>
        <w:t>Activities:</w:t>
      </w:r>
    </w:p>
    <w:p w14:paraId="4C0C5912" w14:textId="77777777" w:rsidR="00E17D8A" w:rsidRPr="00F1570D" w:rsidRDefault="00E17D8A" w:rsidP="00E17D8A">
      <w:pPr>
        <w:pStyle w:val="ListParagraph"/>
        <w:numPr>
          <w:ilvl w:val="0"/>
          <w:numId w:val="30"/>
        </w:numPr>
        <w:spacing w:line="259" w:lineRule="auto"/>
        <w:contextualSpacing/>
        <w:rPr>
          <w:rFonts w:cstheme="minorHAnsi"/>
        </w:rPr>
      </w:pPr>
      <w:r w:rsidRPr="00F1570D">
        <w:rPr>
          <w:rFonts w:cstheme="minorHAnsi"/>
        </w:rPr>
        <w:t>Review and discuss Feedback</w:t>
      </w:r>
      <w:r>
        <w:rPr>
          <w:rFonts w:cstheme="minorHAnsi"/>
        </w:rPr>
        <w:t xml:space="preserve"> From presentation</w:t>
      </w:r>
    </w:p>
    <w:p w14:paraId="10C1D77E" w14:textId="77777777" w:rsidR="00E17D8A" w:rsidRDefault="00E17D8A" w:rsidP="00E17D8A">
      <w:pPr>
        <w:pStyle w:val="ListParagraph"/>
        <w:numPr>
          <w:ilvl w:val="0"/>
          <w:numId w:val="30"/>
        </w:numPr>
        <w:spacing w:line="259" w:lineRule="auto"/>
        <w:contextualSpacing/>
        <w:rPr>
          <w:rFonts w:cstheme="minorHAnsi"/>
        </w:rPr>
      </w:pPr>
      <w:r w:rsidRPr="00F1570D">
        <w:rPr>
          <w:rFonts w:cstheme="minorHAnsi"/>
        </w:rPr>
        <w:t>Discuss implementing new functions</w:t>
      </w:r>
    </w:p>
    <w:p w14:paraId="7774A8FA" w14:textId="77777777" w:rsidR="00E17D8A" w:rsidRDefault="00E17D8A" w:rsidP="00E17D8A">
      <w:pPr>
        <w:pStyle w:val="ListParagraph"/>
        <w:numPr>
          <w:ilvl w:val="0"/>
          <w:numId w:val="30"/>
        </w:numPr>
        <w:rPr>
          <w:rFonts w:cstheme="minorHAnsi"/>
        </w:rPr>
      </w:pPr>
      <w:r w:rsidRPr="00256E83">
        <w:rPr>
          <w:rFonts w:cstheme="minorHAnsi"/>
        </w:rPr>
        <w:t>Create issue board</w:t>
      </w:r>
      <w:r>
        <w:rPr>
          <w:rFonts w:cstheme="minorHAnsi"/>
        </w:rPr>
        <w:t xml:space="preserve"> and assign Activities according to functions backlog</w:t>
      </w:r>
    </w:p>
    <w:p w14:paraId="51838577" w14:textId="77777777" w:rsidR="00E17D8A" w:rsidRPr="00F1570D" w:rsidRDefault="00E17D8A" w:rsidP="00E17D8A">
      <w:pPr>
        <w:pStyle w:val="ListParagraph"/>
        <w:numPr>
          <w:ilvl w:val="0"/>
          <w:numId w:val="30"/>
        </w:numPr>
        <w:spacing w:line="259" w:lineRule="auto"/>
        <w:contextualSpacing/>
        <w:rPr>
          <w:rFonts w:cstheme="minorHAnsi"/>
        </w:rPr>
      </w:pPr>
      <w:r w:rsidRPr="00F1570D">
        <w:rPr>
          <w:rFonts w:cstheme="minorHAnsi"/>
        </w:rPr>
        <w:t>Present to client</w:t>
      </w:r>
    </w:p>
    <w:p w14:paraId="3DA40FCE" w14:textId="77777777" w:rsidR="00E17D8A" w:rsidRDefault="00E17D8A" w:rsidP="00E17D8A">
      <w:pPr>
        <w:pStyle w:val="ListParagraph"/>
        <w:numPr>
          <w:ilvl w:val="0"/>
          <w:numId w:val="30"/>
        </w:numPr>
        <w:spacing w:line="259" w:lineRule="auto"/>
        <w:contextualSpacing/>
        <w:rPr>
          <w:rFonts w:cstheme="minorHAnsi"/>
        </w:rPr>
      </w:pPr>
      <w:r w:rsidRPr="00F1570D">
        <w:rPr>
          <w:rFonts w:cstheme="minorHAnsi"/>
        </w:rPr>
        <w:t>Get feedback</w:t>
      </w:r>
    </w:p>
    <w:p w14:paraId="59FF290D" w14:textId="77777777" w:rsidR="00E17D8A" w:rsidRPr="00F1570D" w:rsidRDefault="00E17D8A" w:rsidP="00E17D8A">
      <w:pPr>
        <w:pStyle w:val="ListParagraph"/>
        <w:numPr>
          <w:ilvl w:val="0"/>
          <w:numId w:val="30"/>
        </w:numPr>
        <w:spacing w:line="259" w:lineRule="auto"/>
        <w:contextualSpacing/>
        <w:rPr>
          <w:rFonts w:cstheme="minorHAnsi"/>
        </w:rPr>
      </w:pPr>
      <w:r w:rsidRPr="00F1570D">
        <w:rPr>
          <w:rFonts w:cstheme="minorHAnsi"/>
        </w:rPr>
        <w:t>Review and discuss Feedback</w:t>
      </w:r>
    </w:p>
    <w:p w14:paraId="2CD6C20C" w14:textId="77777777" w:rsidR="00E17D8A" w:rsidRDefault="00E17D8A" w:rsidP="00E17D8A">
      <w:pPr>
        <w:pStyle w:val="ListParagraph"/>
        <w:numPr>
          <w:ilvl w:val="0"/>
          <w:numId w:val="30"/>
        </w:numPr>
        <w:spacing w:line="259" w:lineRule="auto"/>
        <w:contextualSpacing/>
        <w:rPr>
          <w:rFonts w:cstheme="minorHAnsi"/>
        </w:rPr>
      </w:pPr>
      <w:r w:rsidRPr="00F1570D">
        <w:rPr>
          <w:rFonts w:cstheme="minorHAnsi"/>
        </w:rPr>
        <w:t>Discuss implementing new functions</w:t>
      </w:r>
    </w:p>
    <w:p w14:paraId="45DF1688" w14:textId="77777777" w:rsidR="00E17D8A" w:rsidRPr="00B82EDC" w:rsidRDefault="00E17D8A" w:rsidP="00E17D8A">
      <w:pPr>
        <w:rPr>
          <w:rFonts w:cstheme="minorHAnsi"/>
        </w:rPr>
      </w:pPr>
      <w:r w:rsidRPr="00B82EDC">
        <w:rPr>
          <w:rFonts w:cstheme="minorHAnsi"/>
        </w:rPr>
        <w:t>Deliverables:</w:t>
      </w:r>
    </w:p>
    <w:p w14:paraId="1A7046E3" w14:textId="79E0B508" w:rsidR="00E17D8A" w:rsidRPr="00256E83" w:rsidRDefault="00E17D8A" w:rsidP="00E17D8A">
      <w:pPr>
        <w:pStyle w:val="ListParagraph"/>
        <w:numPr>
          <w:ilvl w:val="0"/>
          <w:numId w:val="25"/>
        </w:numPr>
        <w:spacing w:line="259" w:lineRule="auto"/>
        <w:contextualSpacing/>
        <w:rPr>
          <w:rFonts w:cstheme="minorHAnsi"/>
          <w:b/>
          <w:bCs/>
        </w:rPr>
      </w:pPr>
      <w:r w:rsidRPr="00256E83">
        <w:rPr>
          <w:rFonts w:cstheme="minorHAnsi"/>
        </w:rPr>
        <w:t xml:space="preserve">Week </w:t>
      </w:r>
      <w:r>
        <w:rPr>
          <w:rFonts w:cstheme="minorHAnsi"/>
        </w:rPr>
        <w:t>21</w:t>
      </w:r>
      <w:r w:rsidRPr="00256E83">
        <w:rPr>
          <w:rFonts w:cstheme="minorHAnsi"/>
        </w:rPr>
        <w:t>: Finished Minimum Viable product</w:t>
      </w:r>
    </w:p>
    <w:p w14:paraId="605C2005" w14:textId="6C802DE0" w:rsidR="00E17D8A" w:rsidRPr="00E17D8A" w:rsidRDefault="00E17D8A" w:rsidP="00E17D8A">
      <w:pPr>
        <w:pStyle w:val="ListParagraph"/>
        <w:numPr>
          <w:ilvl w:val="0"/>
          <w:numId w:val="25"/>
        </w:numPr>
        <w:spacing w:line="259" w:lineRule="auto"/>
        <w:contextualSpacing/>
        <w:rPr>
          <w:rFonts w:cstheme="minorHAnsi"/>
          <w:b/>
          <w:bCs/>
        </w:rPr>
      </w:pPr>
      <w:r w:rsidRPr="00256E83">
        <w:rPr>
          <w:rFonts w:cstheme="minorHAnsi"/>
        </w:rPr>
        <w:t xml:space="preserve">Week </w:t>
      </w:r>
      <w:r>
        <w:rPr>
          <w:rFonts w:cstheme="minorHAnsi"/>
        </w:rPr>
        <w:t>21</w:t>
      </w:r>
      <w:r w:rsidRPr="00256E83">
        <w:rPr>
          <w:rFonts w:cstheme="minorHAnsi"/>
        </w:rPr>
        <w:t>: Presentation</w:t>
      </w:r>
    </w:p>
    <w:p w14:paraId="1CFB231C" w14:textId="34457C35" w:rsidR="00E17D8A" w:rsidRPr="00256E83" w:rsidRDefault="00E17D8A" w:rsidP="00E17D8A">
      <w:pPr>
        <w:pStyle w:val="Heading2"/>
      </w:pPr>
      <w:bookmarkStart w:id="16" w:name="_Toc103260027"/>
      <w:r>
        <w:t xml:space="preserve">Phase </w:t>
      </w:r>
      <w:r>
        <w:t>8</w:t>
      </w:r>
      <w:bookmarkEnd w:id="16"/>
    </w:p>
    <w:p w14:paraId="697EB0A7" w14:textId="36BDC168" w:rsidR="00E17D8A" w:rsidRDefault="00E17D8A" w:rsidP="00E17D8A">
      <w:pPr>
        <w:rPr>
          <w:sz w:val="24"/>
        </w:rPr>
      </w:pPr>
      <w:r>
        <w:rPr>
          <w:sz w:val="24"/>
        </w:rPr>
        <w:t>Last</w:t>
      </w:r>
      <w:r>
        <w:rPr>
          <w:sz w:val="24"/>
        </w:rPr>
        <w:t xml:space="preserve"> two weeks iteration</w:t>
      </w:r>
    </w:p>
    <w:p w14:paraId="3C4BDB72" w14:textId="77777777" w:rsidR="00E17D8A" w:rsidRDefault="00E17D8A" w:rsidP="00E17D8A">
      <w:pPr>
        <w:rPr>
          <w:sz w:val="24"/>
        </w:rPr>
      </w:pPr>
      <w:r>
        <w:rPr>
          <w:sz w:val="24"/>
        </w:rPr>
        <w:t>Activities:</w:t>
      </w:r>
    </w:p>
    <w:p w14:paraId="452E8A04" w14:textId="77777777" w:rsidR="00E17D8A" w:rsidRPr="00F1570D" w:rsidRDefault="00E17D8A" w:rsidP="00E17D8A">
      <w:pPr>
        <w:pStyle w:val="ListParagraph"/>
        <w:numPr>
          <w:ilvl w:val="0"/>
          <w:numId w:val="30"/>
        </w:numPr>
        <w:spacing w:line="259" w:lineRule="auto"/>
        <w:contextualSpacing/>
        <w:rPr>
          <w:rFonts w:cstheme="minorHAnsi"/>
        </w:rPr>
      </w:pPr>
      <w:r w:rsidRPr="00F1570D">
        <w:rPr>
          <w:rFonts w:cstheme="minorHAnsi"/>
        </w:rPr>
        <w:t>Review and discuss Feedback</w:t>
      </w:r>
      <w:r>
        <w:rPr>
          <w:rFonts w:cstheme="minorHAnsi"/>
        </w:rPr>
        <w:t xml:space="preserve"> From presentation</w:t>
      </w:r>
    </w:p>
    <w:p w14:paraId="2571A0FC" w14:textId="77777777" w:rsidR="00E17D8A" w:rsidRDefault="00E17D8A" w:rsidP="00E17D8A">
      <w:pPr>
        <w:pStyle w:val="ListParagraph"/>
        <w:numPr>
          <w:ilvl w:val="0"/>
          <w:numId w:val="30"/>
        </w:numPr>
        <w:spacing w:line="259" w:lineRule="auto"/>
        <w:contextualSpacing/>
        <w:rPr>
          <w:rFonts w:cstheme="minorHAnsi"/>
        </w:rPr>
      </w:pPr>
      <w:r w:rsidRPr="00F1570D">
        <w:rPr>
          <w:rFonts w:cstheme="minorHAnsi"/>
        </w:rPr>
        <w:t>Discuss implementing new functions</w:t>
      </w:r>
    </w:p>
    <w:p w14:paraId="13399BBF" w14:textId="77777777" w:rsidR="00E17D8A" w:rsidRDefault="00E17D8A" w:rsidP="00E17D8A">
      <w:pPr>
        <w:pStyle w:val="ListParagraph"/>
        <w:numPr>
          <w:ilvl w:val="0"/>
          <w:numId w:val="30"/>
        </w:numPr>
        <w:rPr>
          <w:rFonts w:cstheme="minorHAnsi"/>
        </w:rPr>
      </w:pPr>
      <w:r w:rsidRPr="00256E83">
        <w:rPr>
          <w:rFonts w:cstheme="minorHAnsi"/>
        </w:rPr>
        <w:t>Create issue board</w:t>
      </w:r>
      <w:r>
        <w:rPr>
          <w:rFonts w:cstheme="minorHAnsi"/>
        </w:rPr>
        <w:t xml:space="preserve"> and assign Activities according to functions backlog</w:t>
      </w:r>
    </w:p>
    <w:p w14:paraId="2418AAB5" w14:textId="77777777" w:rsidR="00E17D8A" w:rsidRPr="00F1570D" w:rsidRDefault="00E17D8A" w:rsidP="00E17D8A">
      <w:pPr>
        <w:pStyle w:val="ListParagraph"/>
        <w:numPr>
          <w:ilvl w:val="0"/>
          <w:numId w:val="30"/>
        </w:numPr>
        <w:spacing w:line="259" w:lineRule="auto"/>
        <w:contextualSpacing/>
        <w:rPr>
          <w:rFonts w:cstheme="minorHAnsi"/>
        </w:rPr>
      </w:pPr>
      <w:r w:rsidRPr="00F1570D">
        <w:rPr>
          <w:rFonts w:cstheme="minorHAnsi"/>
        </w:rPr>
        <w:t>Present to client</w:t>
      </w:r>
    </w:p>
    <w:p w14:paraId="71D3A4AA" w14:textId="77777777" w:rsidR="00E17D8A" w:rsidRPr="00B82EDC" w:rsidRDefault="00E17D8A" w:rsidP="00E17D8A">
      <w:pPr>
        <w:rPr>
          <w:rFonts w:cstheme="minorHAnsi"/>
        </w:rPr>
      </w:pPr>
      <w:r w:rsidRPr="00B82EDC">
        <w:rPr>
          <w:rFonts w:cstheme="minorHAnsi"/>
        </w:rPr>
        <w:t>Deliverables:</w:t>
      </w:r>
    </w:p>
    <w:p w14:paraId="5F60F190" w14:textId="6E4039EE" w:rsidR="00E17D8A" w:rsidRPr="00256E83" w:rsidRDefault="00E17D8A" w:rsidP="00E17D8A">
      <w:pPr>
        <w:pStyle w:val="ListParagraph"/>
        <w:numPr>
          <w:ilvl w:val="0"/>
          <w:numId w:val="25"/>
        </w:numPr>
        <w:spacing w:line="259" w:lineRule="auto"/>
        <w:contextualSpacing/>
        <w:rPr>
          <w:rFonts w:cstheme="minorHAnsi"/>
          <w:b/>
          <w:bCs/>
        </w:rPr>
      </w:pPr>
      <w:r w:rsidRPr="00256E83">
        <w:rPr>
          <w:rFonts w:cstheme="minorHAnsi"/>
        </w:rPr>
        <w:t xml:space="preserve">Week </w:t>
      </w:r>
      <w:r>
        <w:rPr>
          <w:rFonts w:cstheme="minorHAnsi"/>
        </w:rPr>
        <w:t>2</w:t>
      </w:r>
      <w:r>
        <w:rPr>
          <w:rFonts w:cstheme="minorHAnsi"/>
        </w:rPr>
        <w:t>3</w:t>
      </w:r>
      <w:r w:rsidRPr="00256E83">
        <w:rPr>
          <w:rFonts w:cstheme="minorHAnsi"/>
        </w:rPr>
        <w:t xml:space="preserve">: Finished </w:t>
      </w:r>
      <w:r>
        <w:rPr>
          <w:rFonts w:cstheme="minorHAnsi"/>
        </w:rPr>
        <w:t>final application and website versions.</w:t>
      </w:r>
    </w:p>
    <w:p w14:paraId="251FF90E" w14:textId="77777777" w:rsidR="00E17D8A" w:rsidRPr="00256E83" w:rsidRDefault="00E17D8A" w:rsidP="00E17D8A">
      <w:pPr>
        <w:pStyle w:val="ListParagraph"/>
        <w:numPr>
          <w:ilvl w:val="0"/>
          <w:numId w:val="25"/>
        </w:numPr>
        <w:spacing w:line="259" w:lineRule="auto"/>
        <w:contextualSpacing/>
        <w:rPr>
          <w:rFonts w:cstheme="minorHAnsi"/>
          <w:b/>
          <w:bCs/>
        </w:rPr>
      </w:pPr>
      <w:r w:rsidRPr="00256E83">
        <w:rPr>
          <w:rFonts w:cstheme="minorHAnsi"/>
        </w:rPr>
        <w:t xml:space="preserve">Week </w:t>
      </w:r>
      <w:r>
        <w:rPr>
          <w:rFonts w:cstheme="minorHAnsi"/>
        </w:rPr>
        <w:t>23</w:t>
      </w:r>
      <w:r w:rsidRPr="00256E83">
        <w:rPr>
          <w:rFonts w:cstheme="minorHAnsi"/>
        </w:rPr>
        <w:t>: Presentation</w:t>
      </w:r>
    </w:p>
    <w:p w14:paraId="24A9B114" w14:textId="77777777" w:rsidR="00E17D8A" w:rsidRPr="00256E83" w:rsidRDefault="00E17D8A" w:rsidP="00E17D8A">
      <w:pPr>
        <w:pStyle w:val="ListParagraph"/>
        <w:spacing w:line="259" w:lineRule="auto"/>
        <w:ind w:left="720" w:firstLine="0"/>
        <w:contextualSpacing/>
        <w:rPr>
          <w:rFonts w:cstheme="minorHAnsi"/>
          <w:b/>
          <w:bCs/>
        </w:rPr>
      </w:pPr>
    </w:p>
    <w:sectPr w:rsidR="00E17D8A" w:rsidRPr="00256E83" w:rsidSect="00BF5423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27A62" w14:textId="77777777" w:rsidR="00B82435" w:rsidRDefault="00B82435">
      <w:pPr>
        <w:spacing w:after="0"/>
      </w:pPr>
      <w:r>
        <w:separator/>
      </w:r>
    </w:p>
  </w:endnote>
  <w:endnote w:type="continuationSeparator" w:id="0">
    <w:p w14:paraId="4A372734" w14:textId="77777777" w:rsidR="00B82435" w:rsidRDefault="00B824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5AA0E" w14:textId="77777777" w:rsidR="00172D10" w:rsidRDefault="00172D10">
    <w:pPr>
      <w:jc w:val="right"/>
    </w:pPr>
  </w:p>
  <w:p w14:paraId="28A9B095" w14:textId="77777777" w:rsidR="00172D10" w:rsidRDefault="001C62C8" w:rsidP="009823B0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0BD0D9" w:themeColor="accent3"/>
      </w:rPr>
      <w:sym w:font="Wingdings 2" w:char="F097"/>
    </w:r>
  </w:p>
  <w:p w14:paraId="10E80146" w14:textId="77777777" w:rsidR="00172D10" w:rsidRDefault="00172D1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F6FC6" w:themeColor="accent1"/>
      </w:rPr>
      <w:id w:val="-4055262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E3C078" w14:textId="408CF139" w:rsidR="005D120C" w:rsidRPr="005D120C" w:rsidRDefault="005D120C">
        <w:pPr>
          <w:pStyle w:val="Footer"/>
          <w:jc w:val="center"/>
          <w:rPr>
            <w:color w:val="0F6FC6" w:themeColor="accent1"/>
          </w:rPr>
        </w:pPr>
        <w:r w:rsidRPr="005D120C">
          <w:rPr>
            <w:color w:val="0F6FC6" w:themeColor="accent1"/>
          </w:rPr>
          <w:fldChar w:fldCharType="begin"/>
        </w:r>
        <w:r w:rsidRPr="005D120C">
          <w:rPr>
            <w:color w:val="0F6FC6" w:themeColor="accent1"/>
          </w:rPr>
          <w:instrText xml:space="preserve"> PAGE   \* MERGEFORMAT </w:instrText>
        </w:r>
        <w:r w:rsidRPr="005D120C">
          <w:rPr>
            <w:color w:val="0F6FC6" w:themeColor="accent1"/>
          </w:rPr>
          <w:fldChar w:fldCharType="separate"/>
        </w:r>
        <w:r w:rsidR="00DB0EF4">
          <w:rPr>
            <w:noProof/>
            <w:color w:val="0F6FC6" w:themeColor="accent1"/>
          </w:rPr>
          <w:t>1</w:t>
        </w:r>
        <w:r w:rsidRPr="005D120C">
          <w:rPr>
            <w:noProof/>
            <w:color w:val="0F6FC6" w:themeColor="accent1"/>
          </w:rPr>
          <w:fldChar w:fldCharType="end"/>
        </w:r>
      </w:p>
    </w:sdtContent>
  </w:sdt>
  <w:p w14:paraId="665B93C8" w14:textId="5EDA6A26" w:rsidR="00172D10" w:rsidRDefault="00172D10" w:rsidP="005D120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6755A" w14:textId="77777777" w:rsidR="00094803" w:rsidRDefault="0009480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221DE79" wp14:editId="2860906A">
              <wp:simplePos x="0" y="0"/>
              <wp:positionH relativeFrom="column">
                <wp:posOffset>-895350</wp:posOffset>
              </wp:positionH>
              <wp:positionV relativeFrom="paragraph">
                <wp:posOffset>-2106930</wp:posOffset>
              </wp:positionV>
              <wp:extent cx="4087113" cy="3392424"/>
              <wp:effectExtent l="0" t="0" r="8890" b="0"/>
              <wp:wrapNone/>
              <wp:docPr id="17" name="Group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87113" cy="3392424"/>
                        <a:chOff x="0" y="0"/>
                        <a:chExt cx="4088749" cy="3393580"/>
                      </a:xfrm>
                    </wpg:grpSpPr>
                    <pic:pic xmlns:pic="http://schemas.openxmlformats.org/drawingml/2006/picture">
                      <pic:nvPicPr>
                        <pic:cNvPr id="22" name="Graphic 22" descr="Hexagon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9000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" name="Graphic 29" descr="Hexagon 3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137559" y="0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" name="Graphic 30" descr="Hexagon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05694" y="59377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1290250" id="Group 17" o:spid="_x0000_s1026" alt="&quot;&quot;" style="position:absolute;margin-left:-70.5pt;margin-top:-165.9pt;width:321.8pt;height:267.1pt;z-index:251660288" coordsize="40887,3393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22" o:spid="_x0000_s1027" type="#_x0000_t75" alt="Hexagon 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">
                <v:imagedata r:id="rId7" o:title="Hexagon 2"/>
              </v:shape>
              <v:shape id="Graphic 29" o:spid="_x0000_s1028" type="#_x0000_t75" alt="Hexagon 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">
                <v:imagedata r:id="rId8" o:title="Hexagon 3"/>
              </v:shape>
              <v:shape id="Graphic 30" o:spid="_x0000_s1029" type="#_x0000_t75" alt="Hexagon 1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">
                <v:imagedata r:id="rId9" o:title="Hexagon 1"/>
              </v:shap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1B90FECA" wp14:editId="248B3B6A">
          <wp:simplePos x="0" y="0"/>
          <wp:positionH relativeFrom="column">
            <wp:posOffset>5007787</wp:posOffset>
          </wp:positionH>
          <wp:positionV relativeFrom="paragraph">
            <wp:posOffset>-1611799</wp:posOffset>
          </wp:positionV>
          <wp:extent cx="2344751" cy="2713700"/>
          <wp:effectExtent l="0" t="0" r="0" b="0"/>
          <wp:wrapNone/>
          <wp:docPr id="8" name="Graphic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Graphic 3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4751" cy="271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A26CE" w14:textId="77777777" w:rsidR="00B82435" w:rsidRDefault="00B82435">
      <w:pPr>
        <w:spacing w:after="0"/>
      </w:pPr>
      <w:r>
        <w:separator/>
      </w:r>
    </w:p>
  </w:footnote>
  <w:footnote w:type="continuationSeparator" w:id="0">
    <w:p w14:paraId="6CDFB1E4" w14:textId="77777777" w:rsidR="00B82435" w:rsidRDefault="00B8243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F6FC6" w:themeColor="accent1"/>
      </w:rPr>
      <w:alias w:val="Document title:"/>
      <w:tag w:val="Document title:"/>
      <w:id w:val="-1396499233"/>
      <w:placeholder>
        <w:docPart w:val="1FF09C1725754F42B257AFD9C6AB373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 w:multiLine="1"/>
    </w:sdtPr>
    <w:sdtEndPr/>
    <w:sdtContent>
      <w:p w14:paraId="723E13FD" w14:textId="41DFB469" w:rsidR="00172D10" w:rsidRDefault="00374B02">
        <w:pPr>
          <w:spacing w:after="0"/>
          <w:jc w:val="center"/>
          <w:rPr>
            <w:color w:val="DBEFF9" w:themeColor="background2"/>
          </w:rPr>
        </w:pPr>
        <w:r>
          <w:rPr>
            <w:color w:val="0F6FC6" w:themeColor="accent1"/>
          </w:rPr>
          <w:t>Media Bazar App</w:t>
        </w:r>
      </w:p>
    </w:sdtContent>
  </w:sdt>
  <w:p w14:paraId="5291CC8B" w14:textId="1BE2F45D" w:rsidR="00172D10" w:rsidRPr="005D120C" w:rsidRDefault="002477F7">
    <w:pPr>
      <w:jc w:val="center"/>
      <w:rPr>
        <w:color w:val="17406D" w:themeColor="text2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5E090BBE" wp14:editId="25891001">
          <wp:simplePos x="0" y="0"/>
          <wp:positionH relativeFrom="column">
            <wp:posOffset>6197388</wp:posOffset>
          </wp:positionH>
          <wp:positionV relativeFrom="paragraph">
            <wp:posOffset>-469054</wp:posOffset>
          </wp:positionV>
          <wp:extent cx="832549" cy="815749"/>
          <wp:effectExtent l="0" t="0" r="5715" b="3810"/>
          <wp:wrapNone/>
          <wp:docPr id="11" name="Picture 11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549" cy="8157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color w:val="17406D" w:themeColor="text2"/>
        </w:rPr>
        <w:alias w:val="Ellipsis:"/>
        <w:tag w:val="Ellipsis:"/>
        <w:id w:val="-2048830323"/>
        <w:placeholder>
          <w:docPart w:val="F2595FA401174235BAA047607AD3A142"/>
        </w:placeholder>
        <w:temporary/>
        <w:showingPlcHdr/>
        <w15:appearance w15:val="hidden"/>
      </w:sdtPr>
      <w:sdtEndPr/>
      <w:sdtContent>
        <w:r w:rsidR="001D74FA" w:rsidRPr="001B0F06">
          <w:rPr>
            <w:color w:val="112F51" w:themeColor="text2" w:themeShade="BF"/>
          </w:rPr>
          <w:sym w:font="Symbol" w:char="F0B7"/>
        </w:r>
        <w:r w:rsidR="001D74FA" w:rsidRPr="001B0F06">
          <w:rPr>
            <w:color w:val="112F51" w:themeColor="text2" w:themeShade="BF"/>
          </w:rPr>
          <w:t xml:space="preserve"> </w:t>
        </w:r>
        <w:r w:rsidR="001D74FA" w:rsidRPr="001B0F06">
          <w:rPr>
            <w:color w:val="112F51" w:themeColor="text2" w:themeShade="BF"/>
          </w:rPr>
          <w:sym w:font="Symbol" w:char="F0B7"/>
        </w:r>
        <w:r w:rsidR="001D74FA" w:rsidRPr="001B0F06">
          <w:rPr>
            <w:color w:val="112F51" w:themeColor="text2" w:themeShade="BF"/>
          </w:rPr>
          <w:t xml:space="preserve"> </w:t>
        </w:r>
        <w:r w:rsidR="001D74FA" w:rsidRPr="001B0F06">
          <w:rPr>
            <w:color w:val="112F51" w:themeColor="text2" w:themeShade="BF"/>
          </w:rPr>
          <w:sym w:font="Symbol" w:char="F0B7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3BA6E" w14:textId="7E1655E5" w:rsidR="00094803" w:rsidRDefault="0009480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296DE81" wp14:editId="39EA3DDC">
              <wp:simplePos x="0" y="0"/>
              <wp:positionH relativeFrom="page">
                <wp:posOffset>4123690</wp:posOffset>
              </wp:positionH>
              <wp:positionV relativeFrom="page">
                <wp:posOffset>-1902460</wp:posOffset>
              </wp:positionV>
              <wp:extent cx="4361688" cy="4782312"/>
              <wp:effectExtent l="0" t="0" r="1270" b="0"/>
              <wp:wrapNone/>
              <wp:docPr id="2" name="Group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1688" cy="4782312"/>
                        <a:chOff x="0" y="0"/>
                        <a:chExt cx="4363142" cy="4778829"/>
                      </a:xfrm>
                    </wpg:grpSpPr>
                    <pic:pic xmlns:pic="http://schemas.openxmlformats.org/drawingml/2006/picture">
                      <pic:nvPicPr>
                        <pic:cNvPr id="3" name="Graphic 3" descr="Hexagon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31272" y="0"/>
                          <a:ext cx="3531870" cy="40881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Graphic 4" descr="Hexagon 2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20633" y="108065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phic 5" descr="Hexagon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256312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Graphic 6" descr="Hexagon 3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280062" y="2873829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7FE064D" id="Group 2" o:spid="_x0000_s1026" alt="&quot;&quot;" style="position:absolute;margin-left:324.7pt;margin-top:-149.8pt;width:343.45pt;height:376.55pt;z-index:251657216;mso-position-horizontal-relative:page;mso-position-vertical-relative:page;mso-width-relative:margin;mso-height-relative:margin" coordsize="43631,4778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3" o:spid="_x0000_s1027" type="#_x0000_t75" alt="Hexagon 4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">
                <v:imagedata r:id="rId9" o:title="Hexagon 4"/>
              </v:shape>
              <v:shape id="Graphic 4" o:spid="_x0000_s1028" type="#_x0000_t75" alt="Hexagon 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">
                <v:imagedata r:id="rId10" o:title="Hexagon 2"/>
              </v:shape>
              <v:shape id="Graphic 5" o:spid="_x0000_s1029" type="#_x0000_t75" alt="Hexagon 1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">
                <v:imagedata r:id="rId11" o:title="Hexagon 1"/>
              </v:shape>
              <v:shape id="Graphic 6" o:spid="_x0000_s1030" type="#_x0000_t75" alt="Hexagon 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">
                <v:imagedata r:id="rId12" o:title="Hexagon 3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C9065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A0C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DC463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C3084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1449D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F419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286A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AA7C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BC7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7A8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B30F38"/>
    <w:multiLevelType w:val="hybridMultilevel"/>
    <w:tmpl w:val="90F22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1E66ED"/>
    <w:multiLevelType w:val="hybridMultilevel"/>
    <w:tmpl w:val="F48438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1F5923"/>
    <w:multiLevelType w:val="hybridMultilevel"/>
    <w:tmpl w:val="B8505A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3F226F"/>
    <w:multiLevelType w:val="hybridMultilevel"/>
    <w:tmpl w:val="7DC8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D4395B"/>
    <w:multiLevelType w:val="hybridMultilevel"/>
    <w:tmpl w:val="1FD22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43FFD"/>
    <w:multiLevelType w:val="hybridMultilevel"/>
    <w:tmpl w:val="B22A8F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514001"/>
    <w:multiLevelType w:val="hybridMultilevel"/>
    <w:tmpl w:val="2E584A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1235C"/>
    <w:multiLevelType w:val="hybridMultilevel"/>
    <w:tmpl w:val="6C7E87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617D22"/>
    <w:multiLevelType w:val="hybridMultilevel"/>
    <w:tmpl w:val="B3CE7A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3B1538"/>
    <w:multiLevelType w:val="hybridMultilevel"/>
    <w:tmpl w:val="6FA8E1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B141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D93B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DB87716"/>
    <w:multiLevelType w:val="hybridMultilevel"/>
    <w:tmpl w:val="9AFE76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E02478"/>
    <w:multiLevelType w:val="hybridMultilevel"/>
    <w:tmpl w:val="724408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0077F5"/>
    <w:multiLevelType w:val="hybridMultilevel"/>
    <w:tmpl w:val="6AF842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0B21A0"/>
    <w:multiLevelType w:val="hybridMultilevel"/>
    <w:tmpl w:val="3D86CD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98728C"/>
    <w:multiLevelType w:val="hybridMultilevel"/>
    <w:tmpl w:val="496868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3D3A52"/>
    <w:multiLevelType w:val="hybridMultilevel"/>
    <w:tmpl w:val="39AA94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BE2608"/>
    <w:multiLevelType w:val="hybridMultilevel"/>
    <w:tmpl w:val="7F08DB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1D34AE"/>
    <w:multiLevelType w:val="hybridMultilevel"/>
    <w:tmpl w:val="655E3A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C1456E"/>
    <w:multiLevelType w:val="hybridMultilevel"/>
    <w:tmpl w:val="94ECAA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24"/>
  </w:num>
  <w:num w:numId="13">
    <w:abstractNumId w:val="23"/>
  </w:num>
  <w:num w:numId="14">
    <w:abstractNumId w:val="16"/>
  </w:num>
  <w:num w:numId="15">
    <w:abstractNumId w:val="12"/>
  </w:num>
  <w:num w:numId="16">
    <w:abstractNumId w:val="22"/>
  </w:num>
  <w:num w:numId="17">
    <w:abstractNumId w:val="29"/>
  </w:num>
  <w:num w:numId="18">
    <w:abstractNumId w:val="26"/>
  </w:num>
  <w:num w:numId="19">
    <w:abstractNumId w:val="17"/>
  </w:num>
  <w:num w:numId="20">
    <w:abstractNumId w:val="14"/>
  </w:num>
  <w:num w:numId="21">
    <w:abstractNumId w:val="25"/>
  </w:num>
  <w:num w:numId="22">
    <w:abstractNumId w:val="18"/>
  </w:num>
  <w:num w:numId="23">
    <w:abstractNumId w:val="28"/>
  </w:num>
  <w:num w:numId="24">
    <w:abstractNumId w:val="19"/>
  </w:num>
  <w:num w:numId="25">
    <w:abstractNumId w:val="27"/>
  </w:num>
  <w:num w:numId="26">
    <w:abstractNumId w:val="15"/>
  </w:num>
  <w:num w:numId="27">
    <w:abstractNumId w:val="30"/>
  </w:num>
  <w:num w:numId="28">
    <w:abstractNumId w:val="11"/>
  </w:num>
  <w:num w:numId="29">
    <w:abstractNumId w:val="21"/>
  </w:num>
  <w:num w:numId="30">
    <w:abstractNumId w:val="10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0FB"/>
    <w:rsid w:val="000050FB"/>
    <w:rsid w:val="000112F7"/>
    <w:rsid w:val="000203BE"/>
    <w:rsid w:val="00064DE1"/>
    <w:rsid w:val="00094803"/>
    <w:rsid w:val="00096B6E"/>
    <w:rsid w:val="000B1EA7"/>
    <w:rsid w:val="00143831"/>
    <w:rsid w:val="00144C8E"/>
    <w:rsid w:val="00172D10"/>
    <w:rsid w:val="001769F2"/>
    <w:rsid w:val="00186863"/>
    <w:rsid w:val="00194F61"/>
    <w:rsid w:val="001A2155"/>
    <w:rsid w:val="001A378E"/>
    <w:rsid w:val="001B0F06"/>
    <w:rsid w:val="001C62C8"/>
    <w:rsid w:val="001D07C6"/>
    <w:rsid w:val="001D7190"/>
    <w:rsid w:val="001D74FA"/>
    <w:rsid w:val="001E5B39"/>
    <w:rsid w:val="00202812"/>
    <w:rsid w:val="00225324"/>
    <w:rsid w:val="002477F7"/>
    <w:rsid w:val="00256E83"/>
    <w:rsid w:val="00260E5B"/>
    <w:rsid w:val="00270A19"/>
    <w:rsid w:val="00281E7A"/>
    <w:rsid w:val="002A2E02"/>
    <w:rsid w:val="002A7A56"/>
    <w:rsid w:val="002D243B"/>
    <w:rsid w:val="002E20F4"/>
    <w:rsid w:val="00302691"/>
    <w:rsid w:val="00325EBE"/>
    <w:rsid w:val="00364944"/>
    <w:rsid w:val="00374B02"/>
    <w:rsid w:val="00374C02"/>
    <w:rsid w:val="0038009F"/>
    <w:rsid w:val="003A4675"/>
    <w:rsid w:val="00426F60"/>
    <w:rsid w:val="00435B6D"/>
    <w:rsid w:val="0047620E"/>
    <w:rsid w:val="004905AD"/>
    <w:rsid w:val="004E22AC"/>
    <w:rsid w:val="004F53E9"/>
    <w:rsid w:val="00527897"/>
    <w:rsid w:val="00532372"/>
    <w:rsid w:val="00540A5B"/>
    <w:rsid w:val="00550A69"/>
    <w:rsid w:val="00561054"/>
    <w:rsid w:val="005747FE"/>
    <w:rsid w:val="005A15DE"/>
    <w:rsid w:val="005A7B2C"/>
    <w:rsid w:val="005C6B27"/>
    <w:rsid w:val="005D120C"/>
    <w:rsid w:val="005F25EF"/>
    <w:rsid w:val="006045D9"/>
    <w:rsid w:val="00627515"/>
    <w:rsid w:val="0063312B"/>
    <w:rsid w:val="00661A34"/>
    <w:rsid w:val="00673E92"/>
    <w:rsid w:val="00694109"/>
    <w:rsid w:val="006F1B94"/>
    <w:rsid w:val="00732598"/>
    <w:rsid w:val="00744705"/>
    <w:rsid w:val="0075116F"/>
    <w:rsid w:val="00790927"/>
    <w:rsid w:val="007D754A"/>
    <w:rsid w:val="00805C11"/>
    <w:rsid w:val="00814823"/>
    <w:rsid w:val="00881651"/>
    <w:rsid w:val="00883B68"/>
    <w:rsid w:val="00893E7B"/>
    <w:rsid w:val="008A25CD"/>
    <w:rsid w:val="008D02C2"/>
    <w:rsid w:val="008D1790"/>
    <w:rsid w:val="008D5B92"/>
    <w:rsid w:val="008F5585"/>
    <w:rsid w:val="00901939"/>
    <w:rsid w:val="009066BC"/>
    <w:rsid w:val="00937858"/>
    <w:rsid w:val="0096164A"/>
    <w:rsid w:val="0096592E"/>
    <w:rsid w:val="00972AFD"/>
    <w:rsid w:val="009823B0"/>
    <w:rsid w:val="00A17F56"/>
    <w:rsid w:val="00A272E4"/>
    <w:rsid w:val="00A403E9"/>
    <w:rsid w:val="00AA1B2F"/>
    <w:rsid w:val="00AA689A"/>
    <w:rsid w:val="00B431B9"/>
    <w:rsid w:val="00B737CA"/>
    <w:rsid w:val="00B76B9C"/>
    <w:rsid w:val="00B77B2F"/>
    <w:rsid w:val="00B82435"/>
    <w:rsid w:val="00B879A7"/>
    <w:rsid w:val="00B903A7"/>
    <w:rsid w:val="00BE2F1B"/>
    <w:rsid w:val="00BE435F"/>
    <w:rsid w:val="00BF5423"/>
    <w:rsid w:val="00C13B2F"/>
    <w:rsid w:val="00C54716"/>
    <w:rsid w:val="00C74191"/>
    <w:rsid w:val="00C77B9D"/>
    <w:rsid w:val="00CC4FCA"/>
    <w:rsid w:val="00CD24A6"/>
    <w:rsid w:val="00CD4008"/>
    <w:rsid w:val="00D26E42"/>
    <w:rsid w:val="00D60B49"/>
    <w:rsid w:val="00D647A5"/>
    <w:rsid w:val="00D73B98"/>
    <w:rsid w:val="00DB0EF4"/>
    <w:rsid w:val="00DB5A25"/>
    <w:rsid w:val="00DC2EB5"/>
    <w:rsid w:val="00E02964"/>
    <w:rsid w:val="00E17D8A"/>
    <w:rsid w:val="00E27BB0"/>
    <w:rsid w:val="00E35489"/>
    <w:rsid w:val="00E54CD4"/>
    <w:rsid w:val="00E83D7C"/>
    <w:rsid w:val="00EB5FDB"/>
    <w:rsid w:val="00EF78E7"/>
    <w:rsid w:val="00FD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26B7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812"/>
    <w:pPr>
      <w:spacing w:after="3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F5423"/>
    <w:pPr>
      <w:keepNext/>
      <w:keepLines/>
      <w:shd w:val="clear" w:color="auto" w:fill="0F6FC6" w:themeFill="accent1"/>
      <w:spacing w:before="360" w:after="240"/>
      <w:jc w:val="center"/>
      <w:outlineLvl w:val="0"/>
    </w:pPr>
    <w:rPr>
      <w:rFonts w:asciiTheme="majorHAnsi" w:eastAsiaTheme="majorEastAsia" w:hAnsiTheme="majorHAnsi" w:cstheme="majorBidi"/>
      <w:bCs/>
      <w:color w:val="FFFFFF" w:themeColor="background1"/>
      <w:sz w:val="48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423"/>
    <w:pPr>
      <w:keepNext/>
      <w:keepLines/>
      <w:spacing w:after="24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F06"/>
    <w:pPr>
      <w:keepNext/>
      <w:keepLines/>
      <w:spacing w:before="20" w:after="0"/>
      <w:outlineLvl w:val="2"/>
    </w:pPr>
    <w:rPr>
      <w:rFonts w:asciiTheme="majorHAnsi" w:eastAsiaTheme="majorEastAsia" w:hAnsiTheme="majorHAnsi" w:cstheme="majorBidi"/>
      <w:bCs/>
      <w:i/>
      <w:color w:val="112F51" w:themeColor="text2" w:themeShade="BF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F06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112F51" w:themeColor="text2" w:themeShade="BF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423"/>
    <w:rPr>
      <w:rFonts w:asciiTheme="majorHAnsi" w:eastAsiaTheme="majorEastAsia" w:hAnsiTheme="majorHAnsi" w:cstheme="majorBidi"/>
      <w:bCs/>
      <w:color w:val="FFFFFF" w:themeColor="background1"/>
      <w:sz w:val="48"/>
      <w:szCs w:val="52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F5423"/>
    <w:rPr>
      <w:rFonts w:asciiTheme="majorHAnsi" w:eastAsiaTheme="majorEastAsia" w:hAnsiTheme="majorHAnsi" w:cstheme="majorBidi"/>
      <w:b/>
      <w:bCs/>
      <w:color w:val="0F6FC6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0F06"/>
    <w:rPr>
      <w:rFonts w:asciiTheme="majorHAnsi" w:eastAsiaTheme="majorEastAsia" w:hAnsiTheme="majorHAnsi" w:cstheme="majorBidi"/>
      <w:bCs/>
      <w:i/>
      <w:color w:val="112F51" w:themeColor="text2" w:themeShade="BF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rsid w:val="00202812"/>
    <w:pPr>
      <w:spacing w:after="0"/>
    </w:pPr>
    <w:rPr>
      <w:rFonts w:asciiTheme="majorHAnsi" w:eastAsiaTheme="majorEastAsia" w:hAnsiTheme="majorHAnsi" w:cstheme="majorBidi"/>
      <w:b/>
      <w:color w:val="112F51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202812"/>
    <w:rPr>
      <w:rFonts w:asciiTheme="majorHAnsi" w:eastAsiaTheme="majorEastAsia" w:hAnsiTheme="majorHAnsi" w:cstheme="majorBidi"/>
      <w:b/>
      <w:color w:val="112F51" w:themeColor="text2" w:themeShade="BF"/>
      <w:spacing w:val="5"/>
      <w:kern w:val="28"/>
      <w:sz w:val="44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812"/>
    <w:pPr>
      <w:numPr>
        <w:ilvl w:val="1"/>
      </w:numPr>
      <w:spacing w:after="0"/>
    </w:pPr>
    <w:rPr>
      <w:rFonts w:eastAsiaTheme="majorEastAsia" w:cstheme="majorBidi"/>
      <w:b/>
      <w:iCs/>
      <w:color w:val="0BD0D9" w:themeColor="accent3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2812"/>
    <w:rPr>
      <w:rFonts w:eastAsiaTheme="majorEastAsia" w:cstheme="majorBidi"/>
      <w:b/>
      <w:iCs/>
      <w:color w:val="0BD0D9" w:themeColor="accent3"/>
      <w:spacing w:val="15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F06"/>
    <w:rPr>
      <w:rFonts w:asciiTheme="majorHAnsi" w:eastAsiaTheme="majorEastAsia" w:hAnsiTheme="majorHAnsi" w:cstheme="majorBidi"/>
      <w:bCs/>
      <w:i/>
      <w:iCs/>
      <w:color w:val="112F51" w:themeColor="text2" w:themeShade="BF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0F06"/>
    <w:rPr>
      <w:b/>
      <w:bCs/>
      <w:color w:val="112F51" w:themeColor="text2" w:themeShade="BF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/>
      <w:ind w:left="1008" w:hanging="288"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F6FC6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B68"/>
    <w:pPr>
      <w:shd w:val="clear" w:color="auto" w:fill="0F6FC6" w:themeFill="accent1"/>
      <w:jc w:val="center"/>
    </w:pPr>
    <w:rPr>
      <w:rFonts w:asciiTheme="majorHAnsi" w:eastAsiaTheme="majorEastAsia" w:hAnsiTheme="majorHAnsi"/>
      <w:bCs/>
      <w:iCs/>
      <w:color w:val="FFFFFF" w:themeColor="background1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B68"/>
    <w:rPr>
      <w:rFonts w:asciiTheme="majorHAnsi" w:eastAsiaTheme="majorEastAsia" w:hAnsiTheme="majorHAnsi"/>
      <w:bCs/>
      <w:iCs/>
      <w:color w:val="FFFFFF" w:themeColor="background1"/>
      <w:shd w:val="clear" w:color="auto" w:fill="0F6FC6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eportTitle">
    <w:name w:val="Report Title"/>
    <w:basedOn w:val="Title"/>
    <w:link w:val="ReportTitleChar"/>
    <w:qFormat/>
    <w:rsid w:val="008F5585"/>
    <w:pPr>
      <w:contextualSpacing/>
      <w:jc w:val="center"/>
    </w:pPr>
    <w:rPr>
      <w:b w:val="0"/>
    </w:rPr>
  </w:style>
  <w:style w:type="character" w:customStyle="1" w:styleId="ReportTitleChar">
    <w:name w:val="Report Title Char"/>
    <w:basedOn w:val="TitleChar"/>
    <w:link w:val="ReportTitle"/>
    <w:rsid w:val="008F5585"/>
    <w:rPr>
      <w:rFonts w:asciiTheme="majorHAnsi" w:eastAsiaTheme="majorEastAsia" w:hAnsiTheme="majorHAnsi" w:cstheme="majorBidi"/>
      <w:b w:val="0"/>
      <w:color w:val="112F51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styleId="FollowedHyperlink">
    <w:name w:val="FollowedHyperlink"/>
    <w:basedOn w:val="DefaultParagraphFont"/>
    <w:uiPriority w:val="99"/>
    <w:semiHidden/>
    <w:unhideWhenUsed/>
    <w:rsid w:val="001B0F06"/>
    <w:rPr>
      <w:color w:val="7D9532" w:themeColor="accent6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1B0F06"/>
    <w:rPr>
      <w:color w:val="08674D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0F06"/>
    <w:rPr>
      <w:color w:val="595959" w:themeColor="text1" w:themeTint="A6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E17D8A"/>
    <w:pPr>
      <w:tabs>
        <w:tab w:val="right" w:leader="dot" w:pos="1007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FC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9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8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504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6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49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3" Type="http://schemas.openxmlformats.org/officeDocument/2006/relationships/image" Target="media/image9.png"/><Relationship Id="rId7" Type="http://schemas.openxmlformats.org/officeDocument/2006/relationships/image" Target="media/image12.png"/><Relationship Id="rId2" Type="http://schemas.openxmlformats.org/officeDocument/2006/relationships/image" Target="media/image6.svg"/><Relationship Id="rId1" Type="http://schemas.openxmlformats.org/officeDocument/2006/relationships/image" Target="media/image5.png"/><Relationship Id="rId6" Type="http://schemas.openxmlformats.org/officeDocument/2006/relationships/image" Target="media/image8.svg"/><Relationship Id="rId11" Type="http://schemas.openxmlformats.org/officeDocument/2006/relationships/image" Target="media/image4.svg"/><Relationship Id="rId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image" Target="media/image10.svg"/><Relationship Id="rId9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svg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12" Type="http://schemas.openxmlformats.org/officeDocument/2006/relationships/image" Target="media/image14.pn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6" Type="http://schemas.openxmlformats.org/officeDocument/2006/relationships/image" Target="media/image8.svg"/><Relationship Id="rId11" Type="http://schemas.openxmlformats.org/officeDocument/2006/relationships/image" Target="media/image13.png"/><Relationship Id="rId5" Type="http://schemas.openxmlformats.org/officeDocument/2006/relationships/image" Target="media/image7.png"/><Relationship Id="rId10" Type="http://schemas.openxmlformats.org/officeDocument/2006/relationships/image" Target="media/image12.png"/><Relationship Id="rId4" Type="http://schemas.openxmlformats.org/officeDocument/2006/relationships/image" Target="media/image6.svg"/><Relationship Id="rId9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ggieTom\AppData\Roaming\Microsoft\Templates\Report%20(Executiv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F09C1725754F42B257AFD9C6AB3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A886C-9763-4413-96D5-54E4581BB6A1}"/>
      </w:docPartPr>
      <w:docPartBody>
        <w:p w:rsidR="00AC2700" w:rsidRDefault="00F2488D">
          <w:pPr>
            <w:pStyle w:val="1FF09C1725754F42B257AFD9C6AB3734"/>
          </w:pPr>
          <w:r w:rsidRPr="008A25CD">
            <w:rPr>
              <w:b/>
              <w:sz w:val="60"/>
              <w:szCs w:val="60"/>
            </w:rPr>
            <w:t>Type the document title</w:t>
          </w:r>
        </w:p>
      </w:docPartBody>
    </w:docPart>
    <w:docPart>
      <w:docPartPr>
        <w:name w:val="F2595FA401174235BAA047607AD3A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283C1-6C98-486F-8800-95A31594D7E2}"/>
      </w:docPartPr>
      <w:docPartBody>
        <w:p w:rsidR="00AC2700" w:rsidRDefault="00F2488D">
          <w:pPr>
            <w:pStyle w:val="F2595FA401174235BAA047607AD3A142"/>
          </w:pPr>
          <w:r>
            <w:t>Type the document subtitle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32"/>
    <w:rsid w:val="000B3C00"/>
    <w:rsid w:val="00187CD4"/>
    <w:rsid w:val="002B7B32"/>
    <w:rsid w:val="002F599C"/>
    <w:rsid w:val="008303E5"/>
    <w:rsid w:val="00AC2700"/>
    <w:rsid w:val="00BD4860"/>
    <w:rsid w:val="00C63A27"/>
    <w:rsid w:val="00F2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F09C1725754F42B257AFD9C6AB3734">
    <w:name w:val="1FF09C1725754F42B257AFD9C6AB3734"/>
  </w:style>
  <w:style w:type="paragraph" w:customStyle="1" w:styleId="F2595FA401174235BAA047607AD3A142">
    <w:name w:val="F2595FA401174235BAA047607AD3A1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Executiv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29CA3CB-B258-4656-B13F-C282AC27B6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4E31E0-8CDD-4EA3-A445-F9056409D4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398037-1F8A-44FD-9423-07C8AC28CEC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B392F0-2E8B-48A9-964E-E0437DD508A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(Executive design).dotx</Template>
  <TotalTime>0</TotalTime>
  <Pages>8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Media Bazar App</vt:lpstr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Media Bazar App</dc:title>
  <dc:subject>Project Plan Document</dc:subject>
  <dc:creator/>
  <cp:lastModifiedBy/>
  <cp:revision>1</cp:revision>
  <dcterms:created xsi:type="dcterms:W3CDTF">2022-03-21T14:32:00Z</dcterms:created>
  <dcterms:modified xsi:type="dcterms:W3CDTF">2022-05-12T13:00:00Z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