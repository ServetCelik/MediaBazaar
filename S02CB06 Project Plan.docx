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A848" w14:textId="28DA796C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3390DEA9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40FC8BED" w14:textId="6070F707" w:rsidR="00814823" w:rsidRPr="008F5585" w:rsidRDefault="001E5B39" w:rsidP="008F5585">
            <w:pPr>
              <w:pStyle w:val="ReportTitl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A81E5B5" wp14:editId="6C5B2894">
                  <wp:simplePos x="0" y="0"/>
                  <wp:positionH relativeFrom="column">
                    <wp:posOffset>2793789</wp:posOffset>
                  </wp:positionH>
                  <wp:positionV relativeFrom="paragraph">
                    <wp:posOffset>-2123863</wp:posOffset>
                  </wp:positionV>
                  <wp:extent cx="2038350" cy="1997217"/>
                  <wp:effectExtent l="0" t="0" r="0" b="0"/>
                  <wp:wrapNone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997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14823">
              <w:rPr>
                <w:noProof/>
              </w:rPr>
              <mc:AlternateContent>
                <mc:Choice Requires="wps">
                  <w:drawing>
                    <wp:inline distT="0" distB="0" distL="0" distR="0" wp14:anchorId="7DA3B64D" wp14:editId="7793CB8F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1FF09C1725754F42B257AFD9C6AB373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0C73158C" w14:textId="6466602F" w:rsidR="00814823" w:rsidRPr="008A25CD" w:rsidRDefault="00374B02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Media Bazar</w:t>
                                      </w:r>
                                      <w:r w:rsidR="001D7190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type w14:anchorId="7DA3B6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1FF09C1725754F42B257AFD9C6AB373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0C73158C" w14:textId="6466602F" w:rsidR="00814823" w:rsidRPr="008A25CD" w:rsidRDefault="00374B02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Media Bazar</w:t>
                                </w:r>
                                <w:r w:rsidR="001D7190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App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814823">
              <w:rPr>
                <w:noProof/>
              </w:rPr>
              <mc:AlternateContent>
                <mc:Choice Requires="wps">
                  <w:drawing>
                    <wp:inline distT="0" distB="0" distL="0" distR="0" wp14:anchorId="6336A58B" wp14:editId="4279AC73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183C72DF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112f51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3512B8CC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57BAD1E2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17406D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17406D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0D98148" wp14:editId="43418843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er document subtitle:"/>
                                    <w:tag w:val="Enter document subtitle:"/>
                                    <w:id w:val="-826216229"/>
                                    <w:placeholder>
                                      <w:docPart w:val="F2595FA401174235BAA047607AD3A14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5D9EEC91" w14:textId="4A2DAA11" w:rsidR="00814823" w:rsidRDefault="000050FB" w:rsidP="00814823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 xml:space="preserve">Project </w:t>
                                      </w:r>
                                      <w:r w:rsidR="00374B02">
                                        <w:t>Plan</w:t>
                                      </w:r>
                                      <w:r>
                                        <w:t xml:space="preserve">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50D9814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alias w:val="Enter document subtitle:"/>
                              <w:tag w:val="Enter document subtitle:"/>
                              <w:id w:val="-826216229"/>
                              <w:placeholder>
                                <w:docPart w:val="F2595FA401174235BAA047607AD3A14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D9EEC91" w14:textId="4A2DAA11" w:rsidR="00814823" w:rsidRDefault="000050FB" w:rsidP="00814823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 xml:space="preserve">Project </w:t>
                                </w:r>
                                <w:r w:rsidR="00374B02">
                                  <w:t>Plan</w:t>
                                </w:r>
                                <w:r>
                                  <w:t xml:space="preserve"> Document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30F09820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0F6FC6" w:themeFill="accent1"/>
            <w:vAlign w:val="center"/>
          </w:tcPr>
          <w:p w14:paraId="2A4840F4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17406D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17406D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4155BC4" wp14:editId="1274EAC7">
                      <wp:extent cx="7001933" cy="1005840"/>
                      <wp:effectExtent l="0" t="0" r="0" b="381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1933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849BE" w14:textId="7088106D" w:rsidR="00374B02" w:rsidRPr="00374B02" w:rsidRDefault="00627515" w:rsidP="00374B02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Our client </w:t>
                                  </w:r>
                                  <w:r w:rsid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Media Bazar (daughter company of Jupiter)</w:t>
                                  </w:r>
                                  <w:r w:rsidR="00435B6D" w:rsidRPr="00435B6D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, </w:t>
                                  </w:r>
                                  <w:r w:rsidR="00374B02"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is planning to open their very first shop in Eindhoven.</w:t>
                                  </w:r>
                                </w:p>
                                <w:p w14:paraId="16072C9B" w14:textId="276F40D5" w:rsidR="00374B02" w:rsidRDefault="00374B02" w:rsidP="00374B02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</w:pPr>
                                  <w:r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Because the administration is the backbone that manages all aspects of the company, management would like to</w:t>
                                  </w:r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d</w:t>
                                  </w:r>
                                  <w:r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evelop</w:t>
                                  </w:r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a software that facilitates said</w:t>
                                  </w:r>
                                  <w:r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administrative </w:t>
                                  </w:r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tasks for the new shop</w:t>
                                  </w:r>
                                  <w:r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.</w:t>
                                  </w:r>
                                </w:p>
                                <w:p w14:paraId="3B1064A0" w14:textId="4E0B3873" w:rsidR="00814823" w:rsidRPr="005D120C" w:rsidRDefault="00814823" w:rsidP="00374B02">
                                  <w:pPr>
                                    <w:spacing w:after="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44155BC4" id="Text Box 26" o:spid="_x0000_s1028" type="#_x0000_t202" alt="Text box to enter abstract" style="width:551.3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" filled="f" stroked="f">
                      <v:textbox>
                        <w:txbxContent>
                          <w:p w14:paraId="456849BE" w14:textId="7088106D" w:rsidR="00374B02" w:rsidRPr="00374B02" w:rsidRDefault="00627515" w:rsidP="00374B0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</w:pPr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Our client </w:t>
                            </w:r>
                            <w:r w:rsid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Media Bazar (daughter company of Jupiter)</w:t>
                            </w:r>
                            <w:r w:rsidR="00435B6D" w:rsidRPr="00435B6D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, </w:t>
                            </w:r>
                            <w:r w:rsidR="00374B02"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is planning to open their very first shop in Eindhoven.</w:t>
                            </w:r>
                          </w:p>
                          <w:p w14:paraId="16072C9B" w14:textId="276F40D5" w:rsidR="00374B02" w:rsidRDefault="00374B02" w:rsidP="00374B0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</w:pPr>
                            <w:r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Because the administration is the backbone that manages all aspects of the company, management would like to</w:t>
                            </w:r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d</w:t>
                            </w:r>
                            <w:r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evelop</w:t>
                            </w:r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a software that facilitates said</w:t>
                            </w:r>
                            <w:r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administrative </w:t>
                            </w:r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tasks for the new shop</w:t>
                            </w:r>
                            <w:r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.</w:t>
                            </w:r>
                          </w:p>
                          <w:p w14:paraId="3B1064A0" w14:textId="4E0B3873" w:rsidR="00814823" w:rsidRPr="005D120C" w:rsidRDefault="00814823" w:rsidP="00374B0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008DF3D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908C20B" w14:textId="019B5FBD" w:rsidR="00814823" w:rsidRDefault="00225324" w:rsidP="006045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48EC1" wp14:editId="320EE8A6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991235</wp:posOffset>
                      </wp:positionV>
                      <wp:extent cx="3911600" cy="259905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1600" cy="2599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168D8" w14:textId="77777777" w:rsidR="001A378E" w:rsidRDefault="001A378E" w:rsidP="001A378E">
                                  <w:pPr>
                                    <w:jc w:val="center"/>
                                    <w:rPr>
                                      <w:rFonts w:eastAsiaTheme="majorEastAsia" w:cstheme="majorBidi"/>
                                      <w:b/>
                                      <w:iCs/>
                                      <w:color w:val="0BD0D9" w:themeColor="accent3"/>
                                      <w:spacing w:val="15"/>
                                      <w:sz w:val="28"/>
                                      <w:szCs w:val="24"/>
                                    </w:rPr>
                                  </w:pPr>
                                </w:p>
                                <w:p w14:paraId="3B91219E" w14:textId="601CAE73" w:rsidR="00225324" w:rsidRPr="001A378E" w:rsidRDefault="001A378E" w:rsidP="001A378E">
                                  <w:pPr>
                                    <w:rPr>
                                      <w:rFonts w:eastAsiaTheme="majorEastAsia" w:cstheme="majorBidi"/>
                                      <w:b/>
                                      <w:iCs/>
                                      <w:color w:val="0BD0D9" w:themeColor="accent3"/>
                                      <w:spacing w:val="15"/>
                                      <w:sz w:val="36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eastAsiaTheme="majorEastAsia" w:cstheme="majorBidi"/>
                                      <w:b/>
                                      <w:iCs/>
                                      <w:color w:val="0BD0D9" w:themeColor="accent3"/>
                                      <w:spacing w:val="15"/>
                                      <w:sz w:val="28"/>
                                      <w:szCs w:val="24"/>
                                    </w:rPr>
                                    <w:t xml:space="preserve">         </w:t>
                                  </w:r>
                                  <w:r w:rsidR="00225324" w:rsidRPr="001A378E">
                                    <w:rPr>
                                      <w:rFonts w:eastAsiaTheme="majorEastAsia" w:cstheme="majorBidi"/>
                                      <w:b/>
                                      <w:iCs/>
                                      <w:color w:val="0BD0D9" w:themeColor="accent3"/>
                                      <w:spacing w:val="15"/>
                                      <w:sz w:val="36"/>
                                      <w:szCs w:val="32"/>
                                    </w:rPr>
                                    <w:t>S02CB06-G4</w:t>
                                  </w:r>
                                </w:p>
                                <w:p w14:paraId="21690CF4" w14:textId="098FC090" w:rsidR="001A378E" w:rsidRPr="001A378E" w:rsidRDefault="001A378E" w:rsidP="001A378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Çelik, Servet can S.C.</w:t>
                                  </w:r>
                                </w:p>
                                <w:p w14:paraId="5622AD01" w14:textId="77777777" w:rsidR="001A378E" w:rsidRPr="001A378E" w:rsidRDefault="001A378E" w:rsidP="001A378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Hadnagy</w:t>
                                  </w:r>
                                  <w:proofErr w:type="spellEnd"/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, Robert R.</w:t>
                                  </w:r>
                                </w:p>
                                <w:p w14:paraId="29F1AF10" w14:textId="77777777" w:rsidR="001A378E" w:rsidRPr="001A378E" w:rsidRDefault="001A378E" w:rsidP="001A378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Rodriguez Rosero, Melissa M.</w:t>
                                  </w:r>
                                </w:p>
                                <w:p w14:paraId="26B83BAE" w14:textId="5B378FEB" w:rsidR="001A378E" w:rsidRPr="001A378E" w:rsidRDefault="001A378E" w:rsidP="001A378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Welles, Lloyd L. (Team Lead)</w:t>
                                  </w:r>
                                </w:p>
                                <w:p w14:paraId="24E48157" w14:textId="77777777" w:rsidR="00225324" w:rsidRDefault="0022532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40B48EC1" id="Text Box 21" o:spid="_x0000_s1029" type="#_x0000_t202" style="position:absolute;margin-left:-19.7pt;margin-top:78.05pt;width:308pt;height:2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6IHAIAADQEAAAOAAAAZHJzL2Uyb0RvYy54bWysU02P2jAQvVfqf7B8L0lYo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" filled="f" stroked="f" strokeweight=".5pt">
                      <v:textbox>
                        <w:txbxContent>
                          <w:p w14:paraId="292168D8" w14:textId="77777777" w:rsidR="001A378E" w:rsidRDefault="001A378E" w:rsidP="001A378E">
                            <w:pPr>
                              <w:jc w:val="center"/>
                              <w:rPr>
                                <w:rFonts w:eastAsiaTheme="majorEastAsia" w:cstheme="majorBidi"/>
                                <w:b/>
                                <w:iCs/>
                                <w:color w:val="0BD0D9" w:themeColor="accent3"/>
                                <w:spacing w:val="15"/>
                                <w:sz w:val="28"/>
                                <w:szCs w:val="24"/>
                              </w:rPr>
                            </w:pPr>
                          </w:p>
                          <w:p w14:paraId="3B91219E" w14:textId="601CAE73" w:rsidR="00225324" w:rsidRPr="001A378E" w:rsidRDefault="001A378E" w:rsidP="001A378E">
                            <w:pPr>
                              <w:rPr>
                                <w:rFonts w:eastAsiaTheme="majorEastAsia" w:cstheme="majorBidi"/>
                                <w:b/>
                                <w:iCs/>
                                <w:color w:val="0BD0D9" w:themeColor="accent3"/>
                                <w:spacing w:val="15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iCs/>
                                <w:color w:val="0BD0D9" w:themeColor="accent3"/>
                                <w:spacing w:val="15"/>
                                <w:sz w:val="28"/>
                                <w:szCs w:val="24"/>
                              </w:rPr>
                              <w:t xml:space="preserve">         </w:t>
                            </w:r>
                            <w:r w:rsidR="00225324" w:rsidRPr="001A378E">
                              <w:rPr>
                                <w:rFonts w:eastAsiaTheme="majorEastAsia" w:cstheme="majorBidi"/>
                                <w:b/>
                                <w:iCs/>
                                <w:color w:val="0BD0D9" w:themeColor="accent3"/>
                                <w:spacing w:val="15"/>
                                <w:sz w:val="36"/>
                                <w:szCs w:val="32"/>
                              </w:rPr>
                              <w:t>S02CB06-G4</w:t>
                            </w:r>
                          </w:p>
                          <w:p w14:paraId="21690CF4" w14:textId="098FC090" w:rsidR="001A378E" w:rsidRPr="001A378E" w:rsidRDefault="001A378E" w:rsidP="001A37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Çelik</w:t>
                            </w:r>
                            <w:proofErr w:type="spellEnd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Servet</w:t>
                            </w:r>
                            <w:proofErr w:type="spellEnd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can S.C.</w:t>
                            </w:r>
                          </w:p>
                          <w:p w14:paraId="5622AD01" w14:textId="77777777" w:rsidR="001A378E" w:rsidRPr="001A378E" w:rsidRDefault="001A378E" w:rsidP="001A37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Hadnagy</w:t>
                            </w:r>
                            <w:proofErr w:type="spellEnd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, Robert R.</w:t>
                            </w:r>
                          </w:p>
                          <w:p w14:paraId="29F1AF10" w14:textId="77777777" w:rsidR="001A378E" w:rsidRPr="001A378E" w:rsidRDefault="001A378E" w:rsidP="001A37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Rodriguez Rosero, Melissa M.</w:t>
                            </w:r>
                          </w:p>
                          <w:p w14:paraId="26B83BAE" w14:textId="5B378FEB" w:rsidR="001A378E" w:rsidRPr="001A378E" w:rsidRDefault="001A378E" w:rsidP="001A37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Welles, Lloyd L. (Team Lead)</w:t>
                            </w:r>
                          </w:p>
                          <w:p w14:paraId="24E48157" w14:textId="77777777" w:rsidR="00225324" w:rsidRDefault="00225324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3D06AD3" w14:textId="77777777" w:rsidR="00BF5423" w:rsidRDefault="00BF542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4807315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04B9DE" w14:textId="77777777" w:rsidR="00064DE1" w:rsidRDefault="00064DE1" w:rsidP="00064DE1">
          <w:pPr>
            <w:pStyle w:val="TOCHeading"/>
          </w:pPr>
          <w:r>
            <w:t>Contents</w:t>
          </w:r>
        </w:p>
        <w:p w14:paraId="54C61DC7" w14:textId="74E2AC0A" w:rsidR="00E17D8A" w:rsidRDefault="00064DE1" w:rsidP="00E17D8A">
          <w:pPr>
            <w:pStyle w:val="TOC1"/>
            <w:numPr>
              <w:ilvl w:val="0"/>
              <w:numId w:val="31"/>
            </w:numPr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60011" w:history="1">
            <w:r w:rsidR="00E17D8A" w:rsidRPr="003C1D2C">
              <w:rPr>
                <w:rStyle w:val="Hyperlink"/>
                <w:noProof/>
              </w:rPr>
              <w:t>Client and situation description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_Toc103260011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2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4F712E03" w14:textId="4B73960D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2" w:history="1">
            <w:r w:rsidR="00E17D8A" w:rsidRPr="003C1D2C">
              <w:rPr>
                <w:rStyle w:val="Hyperlink"/>
                <w:noProof/>
              </w:rPr>
              <w:t>Scheduling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_Toc103260012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2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43FF174F" w14:textId="4D184EF5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3" w:history="1">
            <w:r w:rsidR="00E17D8A" w:rsidRPr="003C1D2C">
              <w:rPr>
                <w:rStyle w:val="Hyperlink"/>
                <w:noProof/>
              </w:rPr>
              <w:t>Re-shelving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_Toc103260013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2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2C2E12F5" w14:textId="12A584E8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4" w:history="1">
            <w:r w:rsidR="00E17D8A" w:rsidRPr="003C1D2C">
              <w:rPr>
                <w:rStyle w:val="Hyperlink"/>
                <w:noProof/>
              </w:rPr>
              <w:t>Managing employee information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_Toc103260014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2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7E9A11FF" w14:textId="21A6BC86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5" w:history="1">
            <w:r w:rsidR="00E17D8A" w:rsidRPr="003C1D2C">
              <w:rPr>
                <w:rStyle w:val="Hyperlink"/>
                <w:noProof/>
              </w:rPr>
              <w:t>Managing Stock information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_Toc103260015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2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77B17166" w14:textId="7798420A" w:rsidR="00E17D8A" w:rsidRDefault="00926BB4" w:rsidP="00E17D8A">
          <w:pPr>
            <w:pStyle w:val="TOC1"/>
            <w:numPr>
              <w:ilvl w:val="0"/>
              <w:numId w:val="31"/>
            </w:numPr>
            <w:rPr>
              <w:noProof/>
            </w:rPr>
          </w:pPr>
          <w:hyperlink w:anchor="_Toc103260016" w:history="1">
            <w:r w:rsidR="00E17D8A" w:rsidRPr="003C1D2C">
              <w:rPr>
                <w:rStyle w:val="Hyperlink"/>
                <w:noProof/>
              </w:rPr>
              <w:t>Project stakeholders’ analysis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_Toc103260016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3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6D58495E" w14:textId="10FEED3B" w:rsidR="00E17D8A" w:rsidRDefault="00926BB4" w:rsidP="00E17D8A">
          <w:pPr>
            <w:pStyle w:val="TOC1"/>
            <w:numPr>
              <w:ilvl w:val="0"/>
              <w:numId w:val="31"/>
            </w:numPr>
            <w:rPr>
              <w:noProof/>
            </w:rPr>
          </w:pPr>
          <w:hyperlink w:anchor="_Toc103260017" w:history="1">
            <w:r w:rsidR="00E17D8A" w:rsidRPr="003C1D2C">
              <w:rPr>
                <w:rStyle w:val="Hyperlink"/>
                <w:noProof/>
              </w:rPr>
              <w:t>App features/Deliverables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_Toc103260017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4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6F0389F7" w14:textId="4E11CE9F" w:rsidR="00E17D8A" w:rsidRDefault="00926BB4" w:rsidP="00E17D8A">
          <w:pPr>
            <w:pStyle w:val="TOC1"/>
            <w:numPr>
              <w:ilvl w:val="0"/>
              <w:numId w:val="31"/>
            </w:numPr>
            <w:rPr>
              <w:noProof/>
            </w:rPr>
          </w:pPr>
          <w:hyperlink w:anchor="_Toc103260018" w:history="1">
            <w:r w:rsidR="00E17D8A" w:rsidRPr="003C1D2C">
              <w:rPr>
                <w:rStyle w:val="Hyperlink"/>
                <w:noProof/>
              </w:rPr>
              <w:t>Phasing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_Toc103260018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5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75D0BB71" w14:textId="75454B7C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9" w:history="1">
            <w:r w:rsidR="00E17D8A" w:rsidRPr="003C1D2C">
              <w:rPr>
                <w:rStyle w:val="Hyperlink"/>
                <w:noProof/>
              </w:rPr>
              <w:t>Phase 1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_Toc103260019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5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63B3E1D9" w14:textId="1CF57243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0" w:history="1">
            <w:r w:rsidR="00E17D8A" w:rsidRPr="003C1D2C">
              <w:rPr>
                <w:rStyle w:val="Hyperlink"/>
                <w:noProof/>
              </w:rPr>
              <w:t>Phase 2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_Toc103260020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5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06EC2F28" w14:textId="2B9A14EF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1" w:history="1">
            <w:r w:rsidR="00E17D8A" w:rsidRPr="003C1D2C">
              <w:rPr>
                <w:rStyle w:val="Hyperlink"/>
                <w:noProof/>
              </w:rPr>
              <w:t>Phase 3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_Toc103260021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5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2DD9C588" w14:textId="01BB2C1A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2" w:history="1">
            <w:r w:rsidR="00E17D8A" w:rsidRPr="003C1D2C">
              <w:rPr>
                <w:rStyle w:val="Hyperlink"/>
                <w:noProof/>
              </w:rPr>
              <w:t>Phase 4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_Toc103260022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6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167BCE7F" w14:textId="1F21271F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3" w:history="1">
            <w:r w:rsidR="00E17D8A" w:rsidRPr="003C1D2C">
              <w:rPr>
                <w:rStyle w:val="Hyperlink"/>
                <w:noProof/>
              </w:rPr>
              <w:t>Phase 5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_Toc103260023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6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26AD9AAE" w14:textId="49DDADEB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4" w:history="1">
            <w:r w:rsidR="00E17D8A" w:rsidRPr="003C1D2C">
              <w:rPr>
                <w:rStyle w:val="Hyperlink"/>
                <w:noProof/>
              </w:rPr>
              <w:t>Agile Face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_Toc103260024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6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6D13D60E" w14:textId="2CB1BCAB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5" w:history="1">
            <w:r w:rsidR="00E17D8A" w:rsidRPr="003C1D2C">
              <w:rPr>
                <w:rStyle w:val="Hyperlink"/>
                <w:noProof/>
              </w:rPr>
              <w:t>Phase 6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_Toc103260025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6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2D07D6EA" w14:textId="0B8105F5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6" w:history="1">
            <w:r w:rsidR="00E17D8A" w:rsidRPr="003C1D2C">
              <w:rPr>
                <w:rStyle w:val="Hyperlink"/>
                <w:noProof/>
              </w:rPr>
              <w:t>Phase 7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_Toc103260026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7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20CCA45A" w14:textId="6C546B84" w:rsidR="00E17D8A" w:rsidRDefault="00926BB4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7" w:history="1">
            <w:r w:rsidR="00E17D8A" w:rsidRPr="003C1D2C">
              <w:rPr>
                <w:rStyle w:val="Hyperlink"/>
                <w:noProof/>
              </w:rPr>
              <w:t>Phase 8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_Toc103260027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7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31742141" w14:textId="65C9E643" w:rsidR="00064DE1" w:rsidRDefault="00064DE1" w:rsidP="00064DE1">
          <w:r>
            <w:rPr>
              <w:b/>
              <w:bCs/>
              <w:noProof/>
            </w:rPr>
            <w:fldChar w:fldCharType="end"/>
          </w:r>
        </w:p>
      </w:sdtContent>
    </w:sdt>
    <w:p w14:paraId="6B81918A" w14:textId="77777777" w:rsidR="00CC4FCA" w:rsidRDefault="00BF5423">
      <w:r>
        <w:br w:type="page"/>
      </w:r>
    </w:p>
    <w:p w14:paraId="46883FFD" w14:textId="78514576" w:rsidR="00BF5423" w:rsidRPr="00BF5423" w:rsidRDefault="00BF5423" w:rsidP="00064DE1">
      <w:pPr>
        <w:pStyle w:val="Heading1"/>
      </w:pPr>
      <w:bookmarkStart w:id="0" w:name="_Toc103260011"/>
      <w:r w:rsidRPr="00BF5423">
        <w:lastRenderedPageBreak/>
        <w:t>Client and situation description</w:t>
      </w:r>
      <w:bookmarkEnd w:id="0"/>
    </w:p>
    <w:p w14:paraId="740B954A" w14:textId="77777777" w:rsidR="00BF5423" w:rsidRDefault="00BF5423" w:rsidP="00BF5423">
      <w:r>
        <w:t xml:space="preserve">The Jupiter company is setting up a retail store in the hardware industry. They are looking for a better way to manage their employees and their stock within their Media Bazaar store. </w:t>
      </w:r>
    </w:p>
    <w:p w14:paraId="7B6B238D" w14:textId="77777777" w:rsidR="00BF5423" w:rsidRDefault="00BF5423" w:rsidP="00BF5423">
      <w:r>
        <w:t>As of right now they are using Excel sheets and online calendars. However, these are too detailed and unreliable, and they are looking for a new custom-made solution.</w:t>
      </w:r>
    </w:p>
    <w:p w14:paraId="583FD92C" w14:textId="77777777" w:rsidR="00BF5423" w:rsidRPr="00980DC4" w:rsidRDefault="00BF5423" w:rsidP="00BF5423">
      <w:r w:rsidRPr="00980DC4">
        <w:t xml:space="preserve">Currently the client would like to have a system where students </w:t>
      </w:r>
      <w:r>
        <w:t>and</w:t>
      </w:r>
      <w:r w:rsidRPr="00980DC4">
        <w:t xml:space="preserve"> clients can record and see agreements made between them.</w:t>
      </w:r>
    </w:p>
    <w:p w14:paraId="247B5E0E" w14:textId="77777777" w:rsidR="00BF5423" w:rsidRDefault="00BF5423" w:rsidP="00BF5423">
      <w:r>
        <w:t>Below are the current needs for the client, that they expect to tackle with the new solution:</w:t>
      </w:r>
    </w:p>
    <w:p w14:paraId="7D9A29A5" w14:textId="77777777" w:rsidR="00BF5423" w:rsidRPr="00BF5423" w:rsidRDefault="00BF5423" w:rsidP="00BF5423">
      <w:pPr>
        <w:pStyle w:val="Heading2"/>
      </w:pPr>
      <w:bookmarkStart w:id="1" w:name="_Toc103260012"/>
      <w:r w:rsidRPr="00BF5423">
        <w:t>Scheduling</w:t>
      </w:r>
      <w:bookmarkEnd w:id="1"/>
    </w:p>
    <w:p w14:paraId="1E3C9495" w14:textId="7D246CAF" w:rsidR="00BF5423" w:rsidRPr="00980DC4" w:rsidRDefault="00BF5423" w:rsidP="00BF5423">
      <w:pPr>
        <w:pStyle w:val="ListParagraph"/>
        <w:numPr>
          <w:ilvl w:val="0"/>
          <w:numId w:val="12"/>
        </w:numPr>
        <w:spacing w:line="259" w:lineRule="auto"/>
        <w:contextualSpacing/>
      </w:pPr>
      <w:r w:rsidRPr="00980DC4">
        <w:t xml:space="preserve">Manager should be able to generate schedules automatic and </w:t>
      </w:r>
      <w:r w:rsidR="00B879A7" w:rsidRPr="00980DC4">
        <w:t>manually</w:t>
      </w:r>
      <w:r w:rsidRPr="00980DC4">
        <w:t>.</w:t>
      </w:r>
    </w:p>
    <w:p w14:paraId="151CD280" w14:textId="796A7B2B" w:rsidR="00BF5423" w:rsidRDefault="00BF5423" w:rsidP="00BF5423">
      <w:pPr>
        <w:pStyle w:val="ListParagraph"/>
        <w:numPr>
          <w:ilvl w:val="0"/>
          <w:numId w:val="12"/>
        </w:numPr>
        <w:spacing w:line="259" w:lineRule="auto"/>
        <w:contextualSpacing/>
      </w:pPr>
      <w:r w:rsidRPr="00980DC4">
        <w:t>Employees should be able to see their schedule.</w:t>
      </w:r>
    </w:p>
    <w:p w14:paraId="05041BBB" w14:textId="5B626833" w:rsidR="00B879A7" w:rsidRDefault="00B879A7" w:rsidP="00310ACC">
      <w:pPr>
        <w:pStyle w:val="ListParagraph"/>
        <w:numPr>
          <w:ilvl w:val="0"/>
          <w:numId w:val="12"/>
        </w:numPr>
        <w:spacing w:line="259" w:lineRule="auto"/>
        <w:contextualSpacing/>
      </w:pPr>
      <w:r>
        <w:t>Employees should be able to send schedule preferences. (New requirement)</w:t>
      </w:r>
    </w:p>
    <w:p w14:paraId="3CDDAF72" w14:textId="2073BB8B" w:rsidR="00B879A7" w:rsidRPr="00980DC4" w:rsidRDefault="00B879A7" w:rsidP="00BF5423">
      <w:pPr>
        <w:pStyle w:val="ListParagraph"/>
        <w:numPr>
          <w:ilvl w:val="0"/>
          <w:numId w:val="12"/>
        </w:numPr>
        <w:spacing w:line="259" w:lineRule="auto"/>
        <w:contextualSpacing/>
      </w:pPr>
      <w:r>
        <w:t>Employees should be able to Login via website to see their schedule online. (New requirement)</w:t>
      </w:r>
    </w:p>
    <w:p w14:paraId="3CB4E684" w14:textId="77777777" w:rsidR="00BF5423" w:rsidRPr="00980DC4" w:rsidRDefault="00BF5423" w:rsidP="00BF5423">
      <w:pPr>
        <w:pStyle w:val="Heading2"/>
      </w:pPr>
      <w:bookmarkStart w:id="2" w:name="_Toc103260013"/>
      <w:r w:rsidRPr="00980DC4">
        <w:t>Re-shelving</w:t>
      </w:r>
      <w:bookmarkEnd w:id="2"/>
    </w:p>
    <w:p w14:paraId="02FC2049" w14:textId="77777777" w:rsidR="00BF5423" w:rsidRPr="00980DC4" w:rsidRDefault="00BF5423" w:rsidP="00BF5423">
      <w:pPr>
        <w:pStyle w:val="ListParagraph"/>
        <w:numPr>
          <w:ilvl w:val="0"/>
          <w:numId w:val="13"/>
        </w:numPr>
        <w:spacing w:line="259" w:lineRule="auto"/>
        <w:contextualSpacing/>
      </w:pPr>
      <w:r w:rsidRPr="00980DC4">
        <w:t>Employees should be able to send re-shelving requests.</w:t>
      </w:r>
    </w:p>
    <w:p w14:paraId="1D6F4B31" w14:textId="77777777" w:rsidR="00BF5423" w:rsidRPr="00980DC4" w:rsidRDefault="00BF5423" w:rsidP="00BF5423">
      <w:pPr>
        <w:pStyle w:val="ListParagraph"/>
        <w:numPr>
          <w:ilvl w:val="0"/>
          <w:numId w:val="13"/>
        </w:numPr>
        <w:spacing w:line="259" w:lineRule="auto"/>
        <w:contextualSpacing/>
      </w:pPr>
      <w:r w:rsidRPr="00980DC4">
        <w:t>Depo employees should be able to see re-shelving request.</w:t>
      </w:r>
    </w:p>
    <w:p w14:paraId="280CFF99" w14:textId="77777777" w:rsidR="00BF5423" w:rsidRPr="00980DC4" w:rsidRDefault="00BF5423" w:rsidP="00BF5423">
      <w:pPr>
        <w:pStyle w:val="Heading2"/>
      </w:pPr>
      <w:bookmarkStart w:id="3" w:name="_Toc103260014"/>
      <w:r w:rsidRPr="00980DC4">
        <w:t>Managing employee information</w:t>
      </w:r>
      <w:bookmarkEnd w:id="3"/>
    </w:p>
    <w:p w14:paraId="15B65359" w14:textId="03E7030B" w:rsidR="00BF5423" w:rsidRDefault="00B879A7" w:rsidP="00BF5423">
      <w:pPr>
        <w:pStyle w:val="ListParagraph"/>
        <w:numPr>
          <w:ilvl w:val="0"/>
          <w:numId w:val="14"/>
        </w:numPr>
        <w:spacing w:line="259" w:lineRule="auto"/>
        <w:contextualSpacing/>
      </w:pPr>
      <w:r>
        <w:t>HR</w:t>
      </w:r>
      <w:r w:rsidR="00BF5423" w:rsidRPr="00980DC4">
        <w:t xml:space="preserve"> should be able to create, edit and remove employees.</w:t>
      </w:r>
    </w:p>
    <w:p w14:paraId="0EA82ABE" w14:textId="19AF8D4A" w:rsidR="00BF5423" w:rsidRDefault="00BF5423" w:rsidP="00BF5423">
      <w:pPr>
        <w:pStyle w:val="ListParagraph"/>
        <w:numPr>
          <w:ilvl w:val="0"/>
          <w:numId w:val="14"/>
        </w:numPr>
        <w:spacing w:line="259" w:lineRule="auto"/>
        <w:contextualSpacing/>
      </w:pPr>
      <w:r w:rsidRPr="00980DC4">
        <w:t>Managers should be able to see contact details for employees.</w:t>
      </w:r>
    </w:p>
    <w:p w14:paraId="7ECC223A" w14:textId="36219A7A" w:rsidR="00B879A7" w:rsidRDefault="00B879A7" w:rsidP="00BF5423">
      <w:pPr>
        <w:pStyle w:val="ListParagraph"/>
        <w:numPr>
          <w:ilvl w:val="0"/>
          <w:numId w:val="14"/>
        </w:numPr>
        <w:spacing w:line="259" w:lineRule="auto"/>
        <w:contextualSpacing/>
      </w:pPr>
      <w:r>
        <w:t>HR should be able to see the contract history of employees. (New requirement)</w:t>
      </w:r>
    </w:p>
    <w:p w14:paraId="37A2CD0B" w14:textId="01B4BED1" w:rsidR="00B879A7" w:rsidRDefault="00B879A7" w:rsidP="00B879A7">
      <w:pPr>
        <w:pStyle w:val="Heading2"/>
      </w:pPr>
      <w:bookmarkStart w:id="4" w:name="_Toc103260015"/>
      <w:r w:rsidRPr="00980DC4">
        <w:t xml:space="preserve">Managing </w:t>
      </w:r>
      <w:r>
        <w:t>Stock</w:t>
      </w:r>
      <w:r w:rsidRPr="00980DC4">
        <w:t xml:space="preserve"> information</w:t>
      </w:r>
      <w:bookmarkEnd w:id="4"/>
    </w:p>
    <w:p w14:paraId="0E09093B" w14:textId="3E0624D6" w:rsidR="00B879A7" w:rsidRPr="00B879A7" w:rsidRDefault="00B879A7" w:rsidP="00B879A7">
      <w:pPr>
        <w:pStyle w:val="ListParagraph"/>
        <w:numPr>
          <w:ilvl w:val="0"/>
          <w:numId w:val="30"/>
        </w:numPr>
      </w:pPr>
      <w:r>
        <w:t>Administration and depo workers should be able to see/ modify stock information. (New requirement)</w:t>
      </w:r>
    </w:p>
    <w:p w14:paraId="40596468" w14:textId="77777777" w:rsidR="00B879A7" w:rsidRPr="00980DC4" w:rsidRDefault="00B879A7" w:rsidP="00B879A7">
      <w:pPr>
        <w:spacing w:line="259" w:lineRule="auto"/>
        <w:contextualSpacing/>
      </w:pPr>
    </w:p>
    <w:p w14:paraId="647C7158" w14:textId="77777777" w:rsidR="00BF5423" w:rsidRDefault="00BF5423" w:rsidP="00BF5423"/>
    <w:p w14:paraId="15153143" w14:textId="77777777" w:rsidR="00BF5423" w:rsidRPr="00980DC4" w:rsidRDefault="00BF5423" w:rsidP="00BF5423"/>
    <w:p w14:paraId="629268FB" w14:textId="49FAB11D" w:rsidR="00BF5423" w:rsidRPr="00980DC4" w:rsidRDefault="00BF5423" w:rsidP="00937858">
      <w:pPr>
        <w:pStyle w:val="Heading1"/>
      </w:pPr>
      <w:bookmarkStart w:id="5" w:name="_Toc103260016"/>
      <w:r w:rsidRPr="00980DC4">
        <w:t>Project stakeholders’ analysis</w:t>
      </w:r>
      <w:bookmarkEnd w:id="5"/>
    </w:p>
    <w:p w14:paraId="25D25F3E" w14:textId="77777777" w:rsidR="00BF5423" w:rsidRDefault="00BF5423" w:rsidP="00BF5423">
      <w:pPr>
        <w:rPr>
          <w:b/>
          <w:bCs/>
        </w:rPr>
      </w:pPr>
    </w:p>
    <w:p w14:paraId="129CA33F" w14:textId="77777777" w:rsidR="00BF5423" w:rsidRPr="00980DC4" w:rsidRDefault="00BF5423" w:rsidP="00BF5423">
      <w:pPr>
        <w:rPr>
          <w:b/>
          <w:bCs/>
        </w:rPr>
      </w:pPr>
      <w:r w:rsidRPr="00980DC4">
        <w:rPr>
          <w:b/>
          <w:bCs/>
        </w:rPr>
        <w:lastRenderedPageBreak/>
        <w:t>JUPITER REPRESENTATIVE</w:t>
      </w:r>
    </w:p>
    <w:p w14:paraId="1E2F5393" w14:textId="77777777" w:rsidR="00BF5423" w:rsidRPr="00980DC4" w:rsidRDefault="00BF5423" w:rsidP="00BF5423">
      <w:pPr>
        <w:pStyle w:val="ListParagraph"/>
        <w:numPr>
          <w:ilvl w:val="0"/>
          <w:numId w:val="15"/>
        </w:numPr>
        <w:spacing w:line="259" w:lineRule="auto"/>
        <w:contextualSpacing/>
      </w:pPr>
      <w:r w:rsidRPr="00980DC4">
        <w:t xml:space="preserve">Chung </w:t>
      </w:r>
      <w:proofErr w:type="spellStart"/>
      <w:r w:rsidRPr="00980DC4">
        <w:t>Kuah</w:t>
      </w:r>
      <w:proofErr w:type="spellEnd"/>
      <w:r w:rsidRPr="00980DC4">
        <w:t xml:space="preserve"> is the main client representative</w:t>
      </w:r>
    </w:p>
    <w:p w14:paraId="18A5DDE9" w14:textId="77777777" w:rsidR="00BF5423" w:rsidRPr="00980DC4" w:rsidRDefault="00BF5423" w:rsidP="00BF5423">
      <w:pPr>
        <w:pStyle w:val="ListParagraph"/>
        <w:numPr>
          <w:ilvl w:val="0"/>
          <w:numId w:val="15"/>
        </w:numPr>
        <w:spacing w:line="259" w:lineRule="auto"/>
        <w:contextualSpacing/>
      </w:pPr>
      <w:r w:rsidRPr="00980DC4">
        <w:t>Has final say/approval on app features.</w:t>
      </w:r>
    </w:p>
    <w:p w14:paraId="2E3EED44" w14:textId="77777777" w:rsidR="00BF5423" w:rsidRPr="00980DC4" w:rsidRDefault="00BF5423" w:rsidP="00BF5423">
      <w:pPr>
        <w:pStyle w:val="ListParagraph"/>
        <w:numPr>
          <w:ilvl w:val="0"/>
          <w:numId w:val="15"/>
        </w:numPr>
        <w:spacing w:line="259" w:lineRule="auto"/>
        <w:contextualSpacing/>
      </w:pPr>
      <w:r w:rsidRPr="00980DC4">
        <w:t>Provided problems to solve with app.</w:t>
      </w:r>
    </w:p>
    <w:p w14:paraId="3F211754" w14:textId="77777777" w:rsidR="00BF5423" w:rsidRDefault="00BF5423" w:rsidP="00BF5423">
      <w:pPr>
        <w:rPr>
          <w:b/>
          <w:bCs/>
        </w:rPr>
      </w:pPr>
    </w:p>
    <w:p w14:paraId="7388D23F" w14:textId="3A6E84FD" w:rsidR="00BF5423" w:rsidRDefault="00BF5423" w:rsidP="00BF5423">
      <w:pPr>
        <w:rPr>
          <w:b/>
          <w:bCs/>
        </w:rPr>
      </w:pPr>
      <w:r w:rsidRPr="00980DC4">
        <w:rPr>
          <w:b/>
          <w:bCs/>
        </w:rPr>
        <w:t>MEDIA BAZAR ADMINISTRATION</w:t>
      </w:r>
      <w:r w:rsidR="00790927">
        <w:rPr>
          <w:b/>
          <w:bCs/>
        </w:rPr>
        <w:t xml:space="preserve">, </w:t>
      </w:r>
      <w:r w:rsidRPr="00980DC4">
        <w:rPr>
          <w:b/>
          <w:bCs/>
        </w:rPr>
        <w:t>MANAGERS</w:t>
      </w:r>
      <w:r w:rsidR="00790927">
        <w:rPr>
          <w:b/>
          <w:bCs/>
        </w:rPr>
        <w:t xml:space="preserve"> AND HR</w:t>
      </w:r>
    </w:p>
    <w:p w14:paraId="62F6A7D5" w14:textId="77777777" w:rsidR="00BF5423" w:rsidRPr="00980DC4" w:rsidRDefault="00BF5423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80DC4">
        <w:t>Other end users</w:t>
      </w:r>
    </w:p>
    <w:p w14:paraId="2B91746A" w14:textId="77777777" w:rsidR="00BF5423" w:rsidRPr="00980DC4" w:rsidRDefault="00BF5423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80DC4">
        <w:t>They have access to manipulate data.</w:t>
      </w:r>
    </w:p>
    <w:p w14:paraId="062BDEC7" w14:textId="77777777" w:rsidR="00BF5423" w:rsidRPr="00980DC4" w:rsidRDefault="00BF5423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80DC4">
        <w:t>Some pain points directed to them</w:t>
      </w:r>
    </w:p>
    <w:p w14:paraId="5C0E2AB8" w14:textId="77777777" w:rsidR="00BF5423" w:rsidRDefault="00BF5423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80DC4">
        <w:t>Thought of some of the design based on them</w:t>
      </w:r>
    </w:p>
    <w:p w14:paraId="2689B80D" w14:textId="77777777" w:rsidR="00BF5423" w:rsidRPr="00980DC4" w:rsidRDefault="00BF5423" w:rsidP="00BF5423">
      <w:r w:rsidRPr="00980DC4">
        <w:rPr>
          <w:b/>
          <w:bCs/>
        </w:rPr>
        <w:t>MEDIA BAZAR FLOOR AND DEPO EMPLOYEES</w:t>
      </w:r>
    </w:p>
    <w:p w14:paraId="0C669115" w14:textId="77777777" w:rsidR="00BF5423" w:rsidRPr="00980DC4" w:rsidRDefault="00BF5423" w:rsidP="00BF542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End users</w:t>
      </w:r>
    </w:p>
    <w:p w14:paraId="55D89B9C" w14:textId="77777777" w:rsidR="00BF5423" w:rsidRPr="00980DC4" w:rsidRDefault="00BF5423" w:rsidP="00BF542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Pain points directly directed to them</w:t>
      </w:r>
    </w:p>
    <w:p w14:paraId="71D6865C" w14:textId="77777777" w:rsidR="00BF5423" w:rsidRPr="00980DC4" w:rsidRDefault="00BF5423" w:rsidP="00BF542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Thought of some of the design based on them.</w:t>
      </w:r>
    </w:p>
    <w:p w14:paraId="4DED7DB1" w14:textId="77777777" w:rsidR="00BF5423" w:rsidRPr="00980DC4" w:rsidRDefault="00BF5423" w:rsidP="00BF542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not too technical people.</w:t>
      </w:r>
    </w:p>
    <w:p w14:paraId="2AFBDC53" w14:textId="77777777" w:rsidR="00BF5423" w:rsidRDefault="00BF5423" w:rsidP="00BF5423"/>
    <w:p w14:paraId="1B401AA5" w14:textId="77777777" w:rsidR="00BF5423" w:rsidRDefault="00BF5423" w:rsidP="00BF5423">
      <w:pPr>
        <w:rPr>
          <w:b/>
          <w:bCs/>
        </w:rPr>
      </w:pPr>
      <w:r w:rsidRPr="00980DC4">
        <w:rPr>
          <w:b/>
          <w:bCs/>
        </w:rPr>
        <w:t>GROUP S0206-4 MEMBERS</w:t>
      </w:r>
    </w:p>
    <w:p w14:paraId="054AF227" w14:textId="77777777" w:rsidR="00BF5423" w:rsidRPr="00980DC4" w:rsidRDefault="00BF5423" w:rsidP="00BF5423">
      <w:pPr>
        <w:pStyle w:val="ListParagraph"/>
        <w:numPr>
          <w:ilvl w:val="0"/>
          <w:numId w:val="18"/>
        </w:numPr>
        <w:spacing w:line="259" w:lineRule="auto"/>
        <w:contextualSpacing/>
      </w:pPr>
      <w:r w:rsidRPr="00980DC4">
        <w:t>In charge of the design, development and launch of app.</w:t>
      </w:r>
    </w:p>
    <w:p w14:paraId="27387D37" w14:textId="77777777" w:rsidR="00BF5423" w:rsidRDefault="00BF5423" w:rsidP="00BF5423">
      <w:pPr>
        <w:pStyle w:val="ListParagraph"/>
        <w:numPr>
          <w:ilvl w:val="0"/>
          <w:numId w:val="18"/>
        </w:numPr>
        <w:spacing w:line="259" w:lineRule="auto"/>
        <w:contextualSpacing/>
      </w:pPr>
      <w:r w:rsidRPr="00980DC4">
        <w:t>In charge of presenting final solution to client.</w:t>
      </w:r>
    </w:p>
    <w:p w14:paraId="3D285F8D" w14:textId="77777777" w:rsidR="00BF5423" w:rsidRDefault="00BF5423" w:rsidP="00BF5423"/>
    <w:p w14:paraId="50E68362" w14:textId="77777777" w:rsidR="00BF5423" w:rsidRDefault="00BF5423" w:rsidP="00BF5423"/>
    <w:p w14:paraId="364B144E" w14:textId="77777777" w:rsidR="00BF5423" w:rsidRDefault="00BF5423" w:rsidP="00BF5423">
      <w:pPr>
        <w:rPr>
          <w:sz w:val="32"/>
          <w:szCs w:val="32"/>
        </w:rPr>
      </w:pPr>
    </w:p>
    <w:p w14:paraId="00D5D37F" w14:textId="77777777" w:rsidR="00937858" w:rsidRDefault="00937858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56B5AC" w14:textId="1CFBBEDD" w:rsidR="00BF5423" w:rsidRDefault="00BF5423" w:rsidP="00937858">
      <w:pPr>
        <w:pStyle w:val="Heading1"/>
      </w:pPr>
      <w:bookmarkStart w:id="6" w:name="_Toc103260017"/>
      <w:r w:rsidRPr="00F1570D">
        <w:lastRenderedPageBreak/>
        <w:t>App features/Deliverables</w:t>
      </w:r>
      <w:bookmarkEnd w:id="6"/>
    </w:p>
    <w:p w14:paraId="0E847050" w14:textId="035C266D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Create account and Login function, as Floor Employee/Depot/Manager/Administration</w:t>
      </w:r>
      <w:r w:rsidR="00790927">
        <w:t>/HR</w:t>
      </w:r>
    </w:p>
    <w:p w14:paraId="09D5650A" w14:textId="19DFD4DC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Planning tool to make scheduling automatically</w:t>
      </w:r>
      <w:r w:rsidR="00790927">
        <w:t xml:space="preserve"> (new requirement)</w:t>
      </w:r>
      <w:r w:rsidRPr="00F1570D">
        <w:t xml:space="preserve"> or manually</w:t>
      </w:r>
    </w:p>
    <w:p w14:paraId="5A91D80B" w14:textId="57752D4C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See schedule</w:t>
      </w:r>
      <w:r w:rsidR="00790927">
        <w:t xml:space="preserve"> online (new requirement) and through desktop app.</w:t>
      </w:r>
    </w:p>
    <w:p w14:paraId="281A0CAB" w14:textId="24205733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Send request for Absence/ Holiday</w:t>
      </w:r>
      <w:r w:rsidR="00790927">
        <w:t xml:space="preserve"> (removed from final list of requirements)</w:t>
      </w:r>
    </w:p>
    <w:p w14:paraId="0A64BA77" w14:textId="77777777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Make and see re-shelf requests, per department</w:t>
      </w:r>
    </w:p>
    <w:p w14:paraId="55521F80" w14:textId="77777777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 xml:space="preserve">See/edit employee details. </w:t>
      </w:r>
    </w:p>
    <w:p w14:paraId="4A8F5B26" w14:textId="46252841" w:rsidR="00BF5423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Add/remove employees</w:t>
      </w:r>
      <w:r w:rsidR="00790927">
        <w:t>.</w:t>
      </w:r>
    </w:p>
    <w:p w14:paraId="773F4F84" w14:textId="353D77BE" w:rsidR="00790927" w:rsidRDefault="00790927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>
        <w:t>See employees’ contract history (new requirement)</w:t>
      </w:r>
    </w:p>
    <w:p w14:paraId="122786AC" w14:textId="4D3BDA9B" w:rsidR="00790927" w:rsidRDefault="00790927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>
        <w:t xml:space="preserve">When creating a new employee on the system, send email with </w:t>
      </w:r>
      <w:r w:rsidR="007C681D">
        <w:t>username</w:t>
      </w:r>
      <w:r>
        <w:t xml:space="preserve"> and password to employee’s corporate email address.</w:t>
      </w:r>
    </w:p>
    <w:p w14:paraId="4C3C2B10" w14:textId="5E67152C" w:rsidR="00790927" w:rsidRDefault="00790927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>
        <w:t>Sending schedule preferences through the employees’ website (new requirement)</w:t>
      </w:r>
    </w:p>
    <w:p w14:paraId="33A4228F" w14:textId="7EFFC535" w:rsidR="00790927" w:rsidRDefault="00790927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>
        <w:t>See/ modify stock information using info from re-shelving requests.</w:t>
      </w:r>
    </w:p>
    <w:p w14:paraId="78A89EFD" w14:textId="77777777" w:rsidR="00BF5423" w:rsidRDefault="00BF5423" w:rsidP="00BF5423">
      <w:pPr>
        <w:rPr>
          <w:sz w:val="32"/>
          <w:szCs w:val="32"/>
        </w:rPr>
      </w:pPr>
    </w:p>
    <w:p w14:paraId="77E8361C" w14:textId="77777777" w:rsidR="00BF5423" w:rsidRDefault="00BF5423" w:rsidP="00BF5423">
      <w:pPr>
        <w:rPr>
          <w:sz w:val="32"/>
          <w:szCs w:val="32"/>
        </w:rPr>
      </w:pPr>
    </w:p>
    <w:p w14:paraId="19D55837" w14:textId="77777777" w:rsidR="00937858" w:rsidRDefault="00937858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70C716" w14:textId="261F4CE3" w:rsidR="00BF5423" w:rsidRDefault="00BF5423" w:rsidP="00937858">
      <w:pPr>
        <w:pStyle w:val="Heading1"/>
      </w:pPr>
      <w:bookmarkStart w:id="7" w:name="_Toc103260018"/>
      <w:r w:rsidRPr="00F1570D">
        <w:lastRenderedPageBreak/>
        <w:t>Phasing</w:t>
      </w:r>
      <w:bookmarkEnd w:id="7"/>
    </w:p>
    <w:p w14:paraId="5B9254A8" w14:textId="77777777" w:rsidR="00BF5423" w:rsidRDefault="00BF5423" w:rsidP="00BF5423">
      <w:pPr>
        <w:rPr>
          <w:rFonts w:cstheme="minorHAnsi"/>
          <w:b/>
          <w:bCs/>
        </w:rPr>
      </w:pPr>
    </w:p>
    <w:p w14:paraId="17C69DAE" w14:textId="77777777" w:rsidR="00BF5423" w:rsidRPr="00F1570D" w:rsidRDefault="00BF5423" w:rsidP="00937858">
      <w:pPr>
        <w:pStyle w:val="Heading2"/>
      </w:pPr>
      <w:bookmarkStart w:id="8" w:name="_Toc103260019"/>
      <w:r w:rsidRPr="00F1570D">
        <w:t>Phase 1</w:t>
      </w:r>
      <w:bookmarkEnd w:id="8"/>
    </w:p>
    <w:p w14:paraId="399BDE39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2BA90B86" w14:textId="77777777" w:rsidR="00BF5423" w:rsidRPr="00F1570D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Draw out basic layouts for tabs/functions</w:t>
      </w:r>
    </w:p>
    <w:p w14:paraId="0F2BCCDA" w14:textId="77777777" w:rsidR="00BF5423" w:rsidRPr="00F1570D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Create UML/Class diagram with necessary fields, naming conventions and presumed                 methods.</w:t>
      </w:r>
    </w:p>
    <w:p w14:paraId="1E5E9160" w14:textId="77777777" w:rsidR="00BF5423" w:rsidRPr="00F1570D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Format documents that have already been used, make them presentable and expandable.</w:t>
      </w:r>
    </w:p>
    <w:p w14:paraId="2CFBE2F9" w14:textId="77777777" w:rsidR="00BF5423" w:rsidRPr="00B82EDC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Create the employee classes, Employee/Depot/Manager/Administration</w:t>
      </w:r>
    </w:p>
    <w:p w14:paraId="563F2ECA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Deliverables:</w:t>
      </w:r>
    </w:p>
    <w:p w14:paraId="50F2EE66" w14:textId="77777777" w:rsidR="00BF5423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Week 1: Project Plan.</w:t>
      </w:r>
    </w:p>
    <w:p w14:paraId="12B091EE" w14:textId="77777777" w:rsidR="00BF5423" w:rsidRPr="00C80309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  <w:b/>
          <w:bCs/>
        </w:rPr>
      </w:pPr>
      <w:r w:rsidRPr="00F1570D">
        <w:rPr>
          <w:rFonts w:cstheme="minorHAnsi"/>
        </w:rPr>
        <w:t>Week 2: UML and URS.</w:t>
      </w:r>
    </w:p>
    <w:p w14:paraId="1ADB06E5" w14:textId="77777777" w:rsidR="00BF5423" w:rsidRPr="00C80309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>Week 2: Front end skeleton for Floor employee, Depo, Administration</w:t>
      </w:r>
    </w:p>
    <w:p w14:paraId="5FA431D7" w14:textId="77777777" w:rsidR="00BF5423" w:rsidRPr="006A3778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>Week 2: Employee classes</w:t>
      </w:r>
    </w:p>
    <w:p w14:paraId="3918FD37" w14:textId="77777777" w:rsidR="00BF5423" w:rsidRPr="00210CFE" w:rsidRDefault="00BF5423" w:rsidP="00BF5423">
      <w:pPr>
        <w:rPr>
          <w:rFonts w:cstheme="minorHAnsi"/>
          <w:b/>
          <w:bCs/>
        </w:rPr>
      </w:pPr>
    </w:p>
    <w:p w14:paraId="0EB70757" w14:textId="77777777" w:rsidR="00BF5423" w:rsidRPr="00F1570D" w:rsidRDefault="00BF5423" w:rsidP="00937858">
      <w:pPr>
        <w:pStyle w:val="Heading2"/>
      </w:pPr>
      <w:r w:rsidRPr="00F1570D">
        <w:t xml:space="preserve"> </w:t>
      </w:r>
      <w:bookmarkStart w:id="9" w:name="_Toc103260020"/>
      <w:r w:rsidRPr="00F1570D">
        <w:t>Phase 2</w:t>
      </w:r>
      <w:bookmarkEnd w:id="9"/>
    </w:p>
    <w:p w14:paraId="1EA15EB6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2FBB383F" w14:textId="77777777" w:rsidR="00BF5423" w:rsidRPr="00F1570D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Start making and designing the tabs/functions</w:t>
      </w:r>
    </w:p>
    <w:p w14:paraId="3C699158" w14:textId="77777777" w:rsidR="00BF5423" w:rsidRPr="00F1570D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 xml:space="preserve">Start making </w:t>
      </w:r>
      <w:r>
        <w:rPr>
          <w:rFonts w:cstheme="minorHAnsi"/>
        </w:rPr>
        <w:t>the schedule and the employee administration functions</w:t>
      </w:r>
    </w:p>
    <w:p w14:paraId="38F9A93F" w14:textId="77777777" w:rsidR="00BF5423" w:rsidRPr="00B82EDC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Database related things rely on self-study or WKS</w:t>
      </w:r>
    </w:p>
    <w:p w14:paraId="5CDEAC47" w14:textId="77777777" w:rsidR="00BF5423" w:rsidRPr="00B82EDC" w:rsidRDefault="00BF5423" w:rsidP="00BF5423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65840A30" w14:textId="77777777" w:rsidR="00BF5423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 xml:space="preserve">Week 3: </w:t>
      </w:r>
      <w:r w:rsidRPr="00F1570D">
        <w:rPr>
          <w:rFonts w:cstheme="minorHAnsi"/>
        </w:rPr>
        <w:t>Feature: Create, edit and remove employees</w:t>
      </w:r>
    </w:p>
    <w:p w14:paraId="1587D0F2" w14:textId="77777777" w:rsidR="00BF5423" w:rsidRPr="00F1570D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>Week 3: Feature: Create, edit schedule</w:t>
      </w:r>
    </w:p>
    <w:p w14:paraId="166790E9" w14:textId="77777777" w:rsidR="00BF5423" w:rsidRPr="00210CFE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 xml:space="preserve">Week 3-4: </w:t>
      </w:r>
      <w:r w:rsidRPr="00F1570D">
        <w:rPr>
          <w:rFonts w:cstheme="minorHAnsi"/>
        </w:rPr>
        <w:t>Link Database to application</w:t>
      </w:r>
    </w:p>
    <w:p w14:paraId="1E2EE894" w14:textId="77777777" w:rsidR="00BF5423" w:rsidRPr="00210CFE" w:rsidRDefault="00BF5423" w:rsidP="00BF5423">
      <w:pPr>
        <w:rPr>
          <w:rFonts w:cstheme="minorHAnsi"/>
          <w:b/>
          <w:bCs/>
        </w:rPr>
      </w:pPr>
    </w:p>
    <w:p w14:paraId="089D3682" w14:textId="77777777" w:rsidR="00BF5423" w:rsidRPr="00F1570D" w:rsidRDefault="00BF5423" w:rsidP="00937858">
      <w:pPr>
        <w:pStyle w:val="Heading2"/>
      </w:pPr>
      <w:bookmarkStart w:id="10" w:name="_Toc103260021"/>
      <w:r w:rsidRPr="00F1570D">
        <w:t>Phase 3</w:t>
      </w:r>
      <w:bookmarkEnd w:id="10"/>
    </w:p>
    <w:p w14:paraId="1240CA4F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5A9DEB33" w14:textId="77777777" w:rsidR="00BF5423" w:rsidRDefault="00BF5423" w:rsidP="00BF5423">
      <w:pPr>
        <w:pStyle w:val="ListParagraph"/>
        <w:numPr>
          <w:ilvl w:val="0"/>
          <w:numId w:val="24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Start making a more proper program</w:t>
      </w:r>
    </w:p>
    <w:p w14:paraId="7754EDB3" w14:textId="03B1F120" w:rsidR="00BF5423" w:rsidRDefault="00BF5423" w:rsidP="00BF5423">
      <w:pPr>
        <w:pStyle w:val="ListParagraph"/>
        <w:numPr>
          <w:ilvl w:val="0"/>
          <w:numId w:val="24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 xml:space="preserve">Start making </w:t>
      </w:r>
      <w:r w:rsidR="00333FA8">
        <w:rPr>
          <w:rFonts w:cstheme="minorHAnsi"/>
        </w:rPr>
        <w:t>stock management system</w:t>
      </w:r>
    </w:p>
    <w:p w14:paraId="102FD4A1" w14:textId="77777777" w:rsidR="00BF5423" w:rsidRDefault="00BF5423" w:rsidP="00BF5423">
      <w:pPr>
        <w:pStyle w:val="ListParagraph"/>
        <w:numPr>
          <w:ilvl w:val="0"/>
          <w:numId w:val="24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lastRenderedPageBreak/>
        <w:t>Send, receive reshelving requests</w:t>
      </w:r>
    </w:p>
    <w:p w14:paraId="15FCEDD9" w14:textId="77777777" w:rsidR="00BF5423" w:rsidRPr="00446C1D" w:rsidRDefault="00BF5423" w:rsidP="00BF5423">
      <w:pPr>
        <w:pStyle w:val="ListParagraph"/>
        <w:numPr>
          <w:ilvl w:val="0"/>
          <w:numId w:val="24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>Application testing</w:t>
      </w:r>
    </w:p>
    <w:p w14:paraId="233D4AA4" w14:textId="77777777" w:rsidR="00BF5423" w:rsidRPr="00B82EDC" w:rsidRDefault="00BF5423" w:rsidP="00BF5423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016540E3" w14:textId="2F8E37B8" w:rsidR="00BF5423" w:rsidRPr="008D0643" w:rsidRDefault="00BF5423" w:rsidP="00BF5423">
      <w:pPr>
        <w:pStyle w:val="ListParagraph"/>
        <w:numPr>
          <w:ilvl w:val="0"/>
          <w:numId w:val="23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 xml:space="preserve">Week 4: Feature: </w:t>
      </w:r>
      <w:r w:rsidR="00333FA8">
        <w:rPr>
          <w:rFonts w:cstheme="minorHAnsi"/>
        </w:rPr>
        <w:t>Add-remove products</w:t>
      </w:r>
    </w:p>
    <w:p w14:paraId="2476E6A2" w14:textId="77777777" w:rsidR="00BF5423" w:rsidRPr="008D0643" w:rsidRDefault="00BF5423" w:rsidP="00BF5423">
      <w:pPr>
        <w:pStyle w:val="ListParagraph"/>
        <w:numPr>
          <w:ilvl w:val="0"/>
          <w:numId w:val="23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>Week 5: Feature: Reshelving request</w:t>
      </w:r>
    </w:p>
    <w:p w14:paraId="007AA81A" w14:textId="77777777" w:rsidR="00BF5423" w:rsidRDefault="00BF5423" w:rsidP="00BF5423">
      <w:pPr>
        <w:pStyle w:val="ListParagraph"/>
        <w:numPr>
          <w:ilvl w:val="0"/>
          <w:numId w:val="23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>Week 5: Bug fixes</w:t>
      </w:r>
    </w:p>
    <w:p w14:paraId="2DB4389F" w14:textId="77777777" w:rsidR="00BF5423" w:rsidRPr="00F1570D" w:rsidRDefault="00BF5423" w:rsidP="00937858">
      <w:pPr>
        <w:pStyle w:val="Heading2"/>
      </w:pPr>
      <w:bookmarkStart w:id="11" w:name="_Toc103260022"/>
      <w:r w:rsidRPr="00F1570D">
        <w:t>Phase 4</w:t>
      </w:r>
      <w:bookmarkEnd w:id="11"/>
    </w:p>
    <w:p w14:paraId="75ECE4EE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1C176F01" w14:textId="77777777" w:rsidR="00BF5423" w:rsidRPr="00F1570D" w:rsidRDefault="00BF5423" w:rsidP="00BF5423">
      <w:pPr>
        <w:pStyle w:val="ListParagraph"/>
        <w:numPr>
          <w:ilvl w:val="0"/>
          <w:numId w:val="26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Make Presentation</w:t>
      </w:r>
    </w:p>
    <w:p w14:paraId="4A0A4C9C" w14:textId="77777777" w:rsidR="00BF5423" w:rsidRPr="00F1570D" w:rsidRDefault="00BF5423" w:rsidP="00BF5423">
      <w:pPr>
        <w:pStyle w:val="ListParagraph"/>
        <w:numPr>
          <w:ilvl w:val="0"/>
          <w:numId w:val="26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Tag the software as deliverable in Git</w:t>
      </w:r>
    </w:p>
    <w:p w14:paraId="0829CEF2" w14:textId="77777777" w:rsidR="00BF5423" w:rsidRDefault="00BF5423" w:rsidP="00BF5423">
      <w:pPr>
        <w:pStyle w:val="ListParagraph"/>
        <w:numPr>
          <w:ilvl w:val="0"/>
          <w:numId w:val="26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Present the solution</w:t>
      </w:r>
    </w:p>
    <w:p w14:paraId="46F4DE53" w14:textId="77777777" w:rsidR="00BF5423" w:rsidRPr="00B82EDC" w:rsidRDefault="00BF5423" w:rsidP="00BF5423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3B01E9C6" w14:textId="77777777" w:rsidR="00BF5423" w:rsidRPr="00F1570D" w:rsidRDefault="00BF5423" w:rsidP="00BF5423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 xml:space="preserve">Week 5-6: </w:t>
      </w:r>
      <w:r w:rsidRPr="00F1570D">
        <w:rPr>
          <w:rFonts w:cstheme="minorHAnsi"/>
        </w:rPr>
        <w:t>Finished application</w:t>
      </w:r>
    </w:p>
    <w:p w14:paraId="53721FAE" w14:textId="77777777" w:rsidR="00BF5423" w:rsidRPr="00BA7ADA" w:rsidRDefault="00BF5423" w:rsidP="00BF5423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 xml:space="preserve">Week 6: </w:t>
      </w:r>
      <w:r w:rsidRPr="00F1570D">
        <w:rPr>
          <w:rFonts w:cstheme="minorHAnsi"/>
        </w:rPr>
        <w:t>Presentation</w:t>
      </w:r>
    </w:p>
    <w:p w14:paraId="5C362C61" w14:textId="77777777" w:rsidR="00BF5423" w:rsidRPr="00BA7ADA" w:rsidRDefault="00BF5423" w:rsidP="00BF5423">
      <w:pPr>
        <w:rPr>
          <w:rFonts w:cstheme="minorHAnsi"/>
          <w:b/>
          <w:bCs/>
        </w:rPr>
      </w:pPr>
    </w:p>
    <w:p w14:paraId="25515ABC" w14:textId="77777777" w:rsidR="00BF5423" w:rsidRPr="00F1570D" w:rsidRDefault="00BF5423" w:rsidP="00937858">
      <w:pPr>
        <w:pStyle w:val="Heading2"/>
      </w:pPr>
      <w:bookmarkStart w:id="12" w:name="_Toc103260023"/>
      <w:r w:rsidRPr="00F1570D">
        <w:t>Phase 5</w:t>
      </w:r>
      <w:bookmarkEnd w:id="12"/>
    </w:p>
    <w:p w14:paraId="3D129B70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0DE1F9EC" w14:textId="77777777" w:rsidR="00BF5423" w:rsidRPr="00F1570D" w:rsidRDefault="00BF5423" w:rsidP="00BF5423">
      <w:pPr>
        <w:pStyle w:val="ListParagraph"/>
        <w:numPr>
          <w:ilvl w:val="0"/>
          <w:numId w:val="27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Present to client</w:t>
      </w:r>
    </w:p>
    <w:p w14:paraId="313D8B3B" w14:textId="77777777" w:rsidR="00BF5423" w:rsidRDefault="00BF5423" w:rsidP="00BF5423">
      <w:pPr>
        <w:pStyle w:val="ListParagraph"/>
        <w:numPr>
          <w:ilvl w:val="0"/>
          <w:numId w:val="27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Get feedback</w:t>
      </w:r>
    </w:p>
    <w:p w14:paraId="21132EA0" w14:textId="77777777" w:rsidR="00BF5423" w:rsidRPr="00F1570D" w:rsidRDefault="00BF5423" w:rsidP="00BF5423">
      <w:pPr>
        <w:pStyle w:val="ListParagraph"/>
        <w:numPr>
          <w:ilvl w:val="0"/>
          <w:numId w:val="27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</w:p>
    <w:p w14:paraId="60B93982" w14:textId="321FF35E" w:rsidR="00256E83" w:rsidRDefault="00BF5423" w:rsidP="00256E83">
      <w:pPr>
        <w:pStyle w:val="ListParagraph"/>
        <w:numPr>
          <w:ilvl w:val="0"/>
          <w:numId w:val="28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0EC82D40" w14:textId="1413317D" w:rsidR="00256E83" w:rsidRDefault="00256E83" w:rsidP="00256E83">
      <w:pPr>
        <w:spacing w:line="259" w:lineRule="auto"/>
        <w:contextualSpacing/>
        <w:jc w:val="center"/>
        <w:rPr>
          <w:rFonts w:cstheme="minorHAnsi"/>
        </w:rPr>
      </w:pPr>
    </w:p>
    <w:p w14:paraId="3F5E3704" w14:textId="44613E89" w:rsidR="00256E83" w:rsidRDefault="00256E83" w:rsidP="00256E83">
      <w:pPr>
        <w:pStyle w:val="Heading2"/>
        <w:jc w:val="center"/>
      </w:pPr>
      <w:bookmarkStart w:id="13" w:name="_Toc103260024"/>
      <w:r>
        <w:t>Agile Face</w:t>
      </w:r>
      <w:bookmarkEnd w:id="13"/>
    </w:p>
    <w:p w14:paraId="61A8F804" w14:textId="7CAD3F5C" w:rsidR="00256E83" w:rsidRPr="00256E83" w:rsidRDefault="00256E83" w:rsidP="00256E83">
      <w:pPr>
        <w:pStyle w:val="Heading2"/>
      </w:pPr>
      <w:bookmarkStart w:id="14" w:name="_Toc103260025"/>
      <w:r>
        <w:t>Phase 6</w:t>
      </w:r>
      <w:bookmarkEnd w:id="14"/>
    </w:p>
    <w:p w14:paraId="7CF27C9E" w14:textId="10DC2A44" w:rsidR="00C13B2F" w:rsidRDefault="00256E83" w:rsidP="001C62C8">
      <w:pPr>
        <w:rPr>
          <w:sz w:val="24"/>
        </w:rPr>
      </w:pPr>
      <w:r>
        <w:rPr>
          <w:sz w:val="24"/>
        </w:rPr>
        <w:t>First two weeks iteration</w:t>
      </w:r>
    </w:p>
    <w:p w14:paraId="291F809C" w14:textId="167B0886" w:rsidR="00256E83" w:rsidRDefault="00256E83" w:rsidP="001C62C8">
      <w:pPr>
        <w:rPr>
          <w:sz w:val="24"/>
        </w:rPr>
      </w:pPr>
      <w:r>
        <w:rPr>
          <w:sz w:val="24"/>
        </w:rPr>
        <w:t>Activities:</w:t>
      </w:r>
    </w:p>
    <w:p w14:paraId="0CF028E7" w14:textId="3093B45C" w:rsidR="00256E83" w:rsidRPr="00F1570D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  <w:r>
        <w:rPr>
          <w:rFonts w:cstheme="minorHAnsi"/>
        </w:rPr>
        <w:t xml:space="preserve"> From presentation</w:t>
      </w:r>
    </w:p>
    <w:p w14:paraId="745DF0EB" w14:textId="77777777" w:rsidR="00256E83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0902B8DA" w14:textId="34EA4BBD" w:rsidR="00256E83" w:rsidRDefault="00256E83" w:rsidP="00256E83">
      <w:pPr>
        <w:pStyle w:val="ListParagraph"/>
        <w:numPr>
          <w:ilvl w:val="0"/>
          <w:numId w:val="30"/>
        </w:numPr>
        <w:rPr>
          <w:rFonts w:cstheme="minorHAnsi"/>
        </w:rPr>
      </w:pPr>
      <w:r w:rsidRPr="00256E83">
        <w:rPr>
          <w:rFonts w:cstheme="minorHAnsi"/>
        </w:rPr>
        <w:t>Create issue board</w:t>
      </w:r>
      <w:r>
        <w:rPr>
          <w:rFonts w:cstheme="minorHAnsi"/>
        </w:rPr>
        <w:t xml:space="preserve"> and assign Activities according to functions backlog</w:t>
      </w:r>
    </w:p>
    <w:p w14:paraId="2CFAD662" w14:textId="77777777" w:rsidR="00256E83" w:rsidRPr="00F1570D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lastRenderedPageBreak/>
        <w:t>Present to client</w:t>
      </w:r>
    </w:p>
    <w:p w14:paraId="2DFF3D7A" w14:textId="77777777" w:rsidR="00256E83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Get feedback</w:t>
      </w:r>
    </w:p>
    <w:p w14:paraId="33E63CED" w14:textId="77777777" w:rsidR="00256E83" w:rsidRPr="00F1570D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</w:p>
    <w:p w14:paraId="22BC0E24" w14:textId="77777777" w:rsidR="00256E83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16ABFA7D" w14:textId="77777777" w:rsidR="00256E83" w:rsidRPr="00B82EDC" w:rsidRDefault="00256E83" w:rsidP="00256E83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473639A7" w14:textId="33F180DB" w:rsidR="00256E83" w:rsidRPr="00256E83" w:rsidRDefault="00256E83" w:rsidP="00E52B1E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>Week 1</w:t>
      </w:r>
      <w:r w:rsidR="00E17D8A">
        <w:rPr>
          <w:rFonts w:cstheme="minorHAnsi"/>
        </w:rPr>
        <w:t>7</w:t>
      </w:r>
      <w:r w:rsidRPr="00256E83">
        <w:rPr>
          <w:rFonts w:cstheme="minorHAnsi"/>
        </w:rPr>
        <w:t>: Finished Minimum Viable product</w:t>
      </w:r>
      <w:r>
        <w:rPr>
          <w:rFonts w:cstheme="minorHAnsi"/>
        </w:rPr>
        <w:t>: Login, Schedule, Stock/Re-shelving, Employee Management (add, edit, remove, view functions)</w:t>
      </w:r>
    </w:p>
    <w:p w14:paraId="6CF11A54" w14:textId="10AC8C74" w:rsidR="00256E83" w:rsidRPr="00256E83" w:rsidRDefault="00256E83" w:rsidP="00E52B1E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19</w:t>
      </w:r>
      <w:r w:rsidRPr="00256E83">
        <w:rPr>
          <w:rFonts w:cstheme="minorHAnsi"/>
        </w:rPr>
        <w:t>: Presentation</w:t>
      </w:r>
    </w:p>
    <w:p w14:paraId="5DC9AA9E" w14:textId="024596BD" w:rsidR="00E17D8A" w:rsidRPr="00256E83" w:rsidRDefault="00E17D8A" w:rsidP="00E17D8A">
      <w:pPr>
        <w:pStyle w:val="Heading2"/>
      </w:pPr>
      <w:bookmarkStart w:id="15" w:name="_Toc103260026"/>
      <w:r>
        <w:t>Phase 7</w:t>
      </w:r>
      <w:bookmarkEnd w:id="15"/>
    </w:p>
    <w:p w14:paraId="1CA35142" w14:textId="71AB13E4" w:rsidR="00E17D8A" w:rsidRDefault="00E17D8A" w:rsidP="00E17D8A">
      <w:pPr>
        <w:rPr>
          <w:sz w:val="24"/>
        </w:rPr>
      </w:pPr>
      <w:r>
        <w:rPr>
          <w:sz w:val="24"/>
        </w:rPr>
        <w:t>Second two weeks iteration</w:t>
      </w:r>
    </w:p>
    <w:p w14:paraId="40710CFF" w14:textId="77777777" w:rsidR="00E17D8A" w:rsidRDefault="00E17D8A" w:rsidP="00E17D8A">
      <w:pPr>
        <w:rPr>
          <w:sz w:val="24"/>
        </w:rPr>
      </w:pPr>
      <w:r>
        <w:rPr>
          <w:sz w:val="24"/>
        </w:rPr>
        <w:t>Activities:</w:t>
      </w:r>
    </w:p>
    <w:p w14:paraId="4C0C5912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  <w:r>
        <w:rPr>
          <w:rFonts w:cstheme="minorHAnsi"/>
        </w:rPr>
        <w:t xml:space="preserve"> From presentation</w:t>
      </w:r>
    </w:p>
    <w:p w14:paraId="10C1D77E" w14:textId="77777777" w:rsidR="00E17D8A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7774A8FA" w14:textId="77777777" w:rsidR="00E17D8A" w:rsidRDefault="00E17D8A" w:rsidP="00E17D8A">
      <w:pPr>
        <w:pStyle w:val="ListParagraph"/>
        <w:numPr>
          <w:ilvl w:val="0"/>
          <w:numId w:val="30"/>
        </w:numPr>
        <w:rPr>
          <w:rFonts w:cstheme="minorHAnsi"/>
        </w:rPr>
      </w:pPr>
      <w:r w:rsidRPr="00256E83">
        <w:rPr>
          <w:rFonts w:cstheme="minorHAnsi"/>
        </w:rPr>
        <w:t>Create issue board</w:t>
      </w:r>
      <w:r>
        <w:rPr>
          <w:rFonts w:cstheme="minorHAnsi"/>
        </w:rPr>
        <w:t xml:space="preserve"> and assign Activities according to functions backlog</w:t>
      </w:r>
    </w:p>
    <w:p w14:paraId="51838577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Present to client</w:t>
      </w:r>
    </w:p>
    <w:p w14:paraId="3DA40FCE" w14:textId="77777777" w:rsidR="00E17D8A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Get feedback</w:t>
      </w:r>
    </w:p>
    <w:p w14:paraId="59FF290D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</w:p>
    <w:p w14:paraId="2CD6C20C" w14:textId="77777777" w:rsidR="00E17D8A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45DF1688" w14:textId="77777777" w:rsidR="00E17D8A" w:rsidRPr="00B82EDC" w:rsidRDefault="00E17D8A" w:rsidP="00E17D8A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1A7046E3" w14:textId="79E0B508" w:rsidR="00E17D8A" w:rsidRPr="00256E83" w:rsidRDefault="00E17D8A" w:rsidP="00E17D8A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21</w:t>
      </w:r>
      <w:r w:rsidRPr="00256E83">
        <w:rPr>
          <w:rFonts w:cstheme="minorHAnsi"/>
        </w:rPr>
        <w:t>: Finished Minimum Viable product</w:t>
      </w:r>
    </w:p>
    <w:p w14:paraId="605C2005" w14:textId="6C802DE0" w:rsidR="00E17D8A" w:rsidRPr="00E17D8A" w:rsidRDefault="00E17D8A" w:rsidP="00E17D8A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21</w:t>
      </w:r>
      <w:r w:rsidRPr="00256E83">
        <w:rPr>
          <w:rFonts w:cstheme="minorHAnsi"/>
        </w:rPr>
        <w:t>: Presentation</w:t>
      </w:r>
    </w:p>
    <w:p w14:paraId="1CFB231C" w14:textId="34457C35" w:rsidR="00E17D8A" w:rsidRPr="00256E83" w:rsidRDefault="00E17D8A" w:rsidP="00E17D8A">
      <w:pPr>
        <w:pStyle w:val="Heading2"/>
      </w:pPr>
      <w:bookmarkStart w:id="16" w:name="_Toc103260027"/>
      <w:r>
        <w:t>Phase 8</w:t>
      </w:r>
      <w:bookmarkEnd w:id="16"/>
    </w:p>
    <w:p w14:paraId="697EB0A7" w14:textId="36BDC168" w:rsidR="00E17D8A" w:rsidRDefault="00E17D8A" w:rsidP="00E17D8A">
      <w:pPr>
        <w:rPr>
          <w:sz w:val="24"/>
        </w:rPr>
      </w:pPr>
      <w:r>
        <w:rPr>
          <w:sz w:val="24"/>
        </w:rPr>
        <w:t>Last two weeks iteration</w:t>
      </w:r>
    </w:p>
    <w:p w14:paraId="3C4BDB72" w14:textId="77777777" w:rsidR="00E17D8A" w:rsidRDefault="00E17D8A" w:rsidP="00E17D8A">
      <w:pPr>
        <w:rPr>
          <w:sz w:val="24"/>
        </w:rPr>
      </w:pPr>
      <w:r>
        <w:rPr>
          <w:sz w:val="24"/>
        </w:rPr>
        <w:t>Activities:</w:t>
      </w:r>
    </w:p>
    <w:p w14:paraId="452E8A04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  <w:r>
        <w:rPr>
          <w:rFonts w:cstheme="minorHAnsi"/>
        </w:rPr>
        <w:t xml:space="preserve"> From presentation</w:t>
      </w:r>
    </w:p>
    <w:p w14:paraId="2571A0FC" w14:textId="77777777" w:rsidR="00E17D8A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13399BBF" w14:textId="77777777" w:rsidR="00E17D8A" w:rsidRDefault="00E17D8A" w:rsidP="00E17D8A">
      <w:pPr>
        <w:pStyle w:val="ListParagraph"/>
        <w:numPr>
          <w:ilvl w:val="0"/>
          <w:numId w:val="30"/>
        </w:numPr>
        <w:rPr>
          <w:rFonts w:cstheme="minorHAnsi"/>
        </w:rPr>
      </w:pPr>
      <w:r w:rsidRPr="00256E83">
        <w:rPr>
          <w:rFonts w:cstheme="minorHAnsi"/>
        </w:rPr>
        <w:t>Create issue board</w:t>
      </w:r>
      <w:r>
        <w:rPr>
          <w:rFonts w:cstheme="minorHAnsi"/>
        </w:rPr>
        <w:t xml:space="preserve"> and assign Activities according to functions backlog</w:t>
      </w:r>
    </w:p>
    <w:p w14:paraId="2418AAB5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Present to client</w:t>
      </w:r>
    </w:p>
    <w:p w14:paraId="71D3A4AA" w14:textId="77777777" w:rsidR="00E17D8A" w:rsidRPr="00B82EDC" w:rsidRDefault="00E17D8A" w:rsidP="00E17D8A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5F60F190" w14:textId="6E4039EE" w:rsidR="00E17D8A" w:rsidRPr="00256E83" w:rsidRDefault="00E17D8A" w:rsidP="00E17D8A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23</w:t>
      </w:r>
      <w:r w:rsidRPr="00256E83">
        <w:rPr>
          <w:rFonts w:cstheme="minorHAnsi"/>
        </w:rPr>
        <w:t xml:space="preserve">: Finished </w:t>
      </w:r>
      <w:r>
        <w:rPr>
          <w:rFonts w:cstheme="minorHAnsi"/>
        </w:rPr>
        <w:t>final application and website versions.</w:t>
      </w:r>
    </w:p>
    <w:p w14:paraId="251FF90E" w14:textId="77777777" w:rsidR="00E17D8A" w:rsidRPr="00256E83" w:rsidRDefault="00E17D8A" w:rsidP="00E17D8A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23</w:t>
      </w:r>
      <w:r w:rsidRPr="00256E83">
        <w:rPr>
          <w:rFonts w:cstheme="minorHAnsi"/>
        </w:rPr>
        <w:t>: Presentation</w:t>
      </w:r>
    </w:p>
    <w:p w14:paraId="24A9B114" w14:textId="77777777" w:rsidR="00E17D8A" w:rsidRPr="00256E83" w:rsidRDefault="00E17D8A" w:rsidP="00E17D8A">
      <w:pPr>
        <w:pStyle w:val="ListParagraph"/>
        <w:spacing w:line="259" w:lineRule="auto"/>
        <w:ind w:left="720" w:firstLine="0"/>
        <w:contextualSpacing/>
        <w:rPr>
          <w:rFonts w:cstheme="minorHAnsi"/>
          <w:b/>
          <w:bCs/>
        </w:rPr>
      </w:pPr>
    </w:p>
    <w:sectPr w:rsidR="00E17D8A" w:rsidRPr="00256E83" w:rsidSect="00BF5423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7465" w14:textId="77777777" w:rsidR="00926BB4" w:rsidRDefault="00926BB4">
      <w:pPr>
        <w:spacing w:after="0"/>
      </w:pPr>
      <w:r>
        <w:separator/>
      </w:r>
    </w:p>
  </w:endnote>
  <w:endnote w:type="continuationSeparator" w:id="0">
    <w:p w14:paraId="6C38D525" w14:textId="77777777" w:rsidR="00926BB4" w:rsidRDefault="00926B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AA0E" w14:textId="77777777" w:rsidR="00172D10" w:rsidRDefault="00172D10">
    <w:pPr>
      <w:jc w:val="right"/>
    </w:pPr>
  </w:p>
  <w:p w14:paraId="28A9B095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0BD0D9" w:themeColor="accent3"/>
      </w:rPr>
      <w:sym w:font="Wingdings 2" w:char="F097"/>
    </w:r>
  </w:p>
  <w:p w14:paraId="10E8014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F6FC6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3C078" w14:textId="408CF139" w:rsidR="005D120C" w:rsidRPr="005D120C" w:rsidRDefault="005D120C">
        <w:pPr>
          <w:pStyle w:val="Footer"/>
          <w:jc w:val="center"/>
          <w:rPr>
            <w:color w:val="0F6FC6" w:themeColor="accent1"/>
          </w:rPr>
        </w:pPr>
        <w:r w:rsidRPr="005D120C">
          <w:rPr>
            <w:color w:val="0F6FC6" w:themeColor="accent1"/>
          </w:rPr>
          <w:fldChar w:fldCharType="begin"/>
        </w:r>
        <w:r w:rsidRPr="005D120C">
          <w:rPr>
            <w:color w:val="0F6FC6" w:themeColor="accent1"/>
          </w:rPr>
          <w:instrText xml:space="preserve"> PAGE   \* MERGEFORMAT </w:instrText>
        </w:r>
        <w:r w:rsidRPr="005D120C">
          <w:rPr>
            <w:color w:val="0F6FC6" w:themeColor="accent1"/>
          </w:rPr>
          <w:fldChar w:fldCharType="separate"/>
        </w:r>
        <w:r w:rsidR="00DB0EF4">
          <w:rPr>
            <w:noProof/>
            <w:color w:val="0F6FC6" w:themeColor="accent1"/>
          </w:rPr>
          <w:t>1</w:t>
        </w:r>
        <w:r w:rsidRPr="005D120C">
          <w:rPr>
            <w:noProof/>
            <w:color w:val="0F6FC6" w:themeColor="accent1"/>
          </w:rPr>
          <w:fldChar w:fldCharType="end"/>
        </w:r>
      </w:p>
    </w:sdtContent>
  </w:sdt>
  <w:p w14:paraId="665B93C8" w14:textId="5EDA6A26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755A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21DE79" wp14:editId="2860906A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21290250" id="Group 17" o:spid="_x0000_s1026" alt="&quot;&quot;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B90FECA" wp14:editId="248B3B6A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8" name="Graphic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215F" w14:textId="77777777" w:rsidR="00926BB4" w:rsidRDefault="00926BB4">
      <w:pPr>
        <w:spacing w:after="0"/>
      </w:pPr>
      <w:r>
        <w:separator/>
      </w:r>
    </w:p>
  </w:footnote>
  <w:footnote w:type="continuationSeparator" w:id="0">
    <w:p w14:paraId="3132D910" w14:textId="77777777" w:rsidR="00926BB4" w:rsidRDefault="00926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F6FC6" w:themeColor="accent1"/>
      </w:rPr>
      <w:alias w:val="Document title:"/>
      <w:tag w:val="Document title:"/>
      <w:id w:val="-1396499233"/>
      <w:placeholder>
        <w:docPart w:val="1FF09C1725754F42B257AFD9C6AB373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723E13FD" w14:textId="41DFB469" w:rsidR="00172D10" w:rsidRDefault="00374B02">
        <w:pPr>
          <w:spacing w:after="0"/>
          <w:jc w:val="center"/>
          <w:rPr>
            <w:color w:val="DBEFF9" w:themeColor="background2"/>
          </w:rPr>
        </w:pPr>
        <w:r>
          <w:rPr>
            <w:color w:val="0F6FC6" w:themeColor="accent1"/>
          </w:rPr>
          <w:t>Media Bazar App</w:t>
        </w:r>
      </w:p>
    </w:sdtContent>
  </w:sdt>
  <w:p w14:paraId="5291CC8B" w14:textId="1BE2F45D" w:rsidR="00172D10" w:rsidRPr="005D120C" w:rsidRDefault="002477F7">
    <w:pPr>
      <w:jc w:val="center"/>
      <w:rPr>
        <w:color w:val="17406D" w:themeColor="text2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5E090BBE" wp14:editId="25891001">
          <wp:simplePos x="0" y="0"/>
          <wp:positionH relativeFrom="column">
            <wp:posOffset>6197388</wp:posOffset>
          </wp:positionH>
          <wp:positionV relativeFrom="paragraph">
            <wp:posOffset>-469054</wp:posOffset>
          </wp:positionV>
          <wp:extent cx="832549" cy="815749"/>
          <wp:effectExtent l="0" t="0" r="5715" b="3810"/>
          <wp:wrapNone/>
          <wp:docPr id="11" name="Picture 1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549" cy="815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17406D" w:themeColor="text2"/>
        </w:rPr>
        <w:alias w:val="Ellipsis:"/>
        <w:tag w:val="Ellipsis:"/>
        <w:id w:val="-2048830323"/>
        <w:placeholder>
          <w:docPart w:val="F2595FA401174235BAA047607AD3A142"/>
        </w:placeholder>
        <w:temporary/>
        <w:showingPlcHdr/>
        <w15:appearance w15:val="hidden"/>
      </w:sdtPr>
      <w:sdtEndPr/>
      <w:sdtContent>
        <w:r w:rsidR="001D74FA" w:rsidRPr="001B0F06">
          <w:rPr>
            <w:color w:val="112F51" w:themeColor="text2" w:themeShade="BF"/>
          </w:rPr>
          <w:sym w:font="Symbol" w:char="F0B7"/>
        </w:r>
        <w:r w:rsidR="001D74FA" w:rsidRPr="001B0F06">
          <w:rPr>
            <w:color w:val="112F51" w:themeColor="text2" w:themeShade="BF"/>
          </w:rPr>
          <w:t xml:space="preserve"> </w:t>
        </w:r>
        <w:r w:rsidR="001D74FA" w:rsidRPr="001B0F06">
          <w:rPr>
            <w:color w:val="112F51" w:themeColor="text2" w:themeShade="BF"/>
          </w:rPr>
          <w:sym w:font="Symbol" w:char="F0B7"/>
        </w:r>
        <w:r w:rsidR="001D74FA" w:rsidRPr="001B0F06">
          <w:rPr>
            <w:color w:val="112F51" w:themeColor="text2" w:themeShade="BF"/>
          </w:rPr>
          <w:t xml:space="preserve"> </w:t>
        </w:r>
        <w:r w:rsidR="001D74FA" w:rsidRPr="001B0F06">
          <w:rPr>
            <w:color w:val="112F51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BA6E" w14:textId="7E1655E5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296DE81" wp14:editId="39EA3DDC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17FE064D" id="Group 2" o:spid="_x0000_s1026" alt="&quot;&quot;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xNzQwNkQ7IA0K&#10;fQ0KPC9zdHlsZT4NCjxkZWZzPjwvZGVmcz48cGF0aCBkPSJNMjA5LjYgMTgxLjkgMjA5LjYgNjEu&#10;OCAxMDUuNSAxLjcgMS41IDYxLjggMS41IDE4MS45IDEwNS41IDI0MloiIGNsYXNzPSJzdDAgTXNm&#10;dE9mY1RobV9UZXh0Ml9TdHJva2UiIHN0cm9rZT0iIzE3NDA2RC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B30F38"/>
    <w:multiLevelType w:val="hybridMultilevel"/>
    <w:tmpl w:val="90F2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E66ED"/>
    <w:multiLevelType w:val="hybridMultilevel"/>
    <w:tmpl w:val="F48438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F5923"/>
    <w:multiLevelType w:val="hybridMultilevel"/>
    <w:tmpl w:val="B8505A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F226F"/>
    <w:multiLevelType w:val="hybridMultilevel"/>
    <w:tmpl w:val="7DC8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4395B"/>
    <w:multiLevelType w:val="hybridMultilevel"/>
    <w:tmpl w:val="1FD2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43FFD"/>
    <w:multiLevelType w:val="hybridMultilevel"/>
    <w:tmpl w:val="B22A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14001"/>
    <w:multiLevelType w:val="hybridMultilevel"/>
    <w:tmpl w:val="2E584A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1235C"/>
    <w:multiLevelType w:val="hybridMultilevel"/>
    <w:tmpl w:val="6C7E8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7D22"/>
    <w:multiLevelType w:val="hybridMultilevel"/>
    <w:tmpl w:val="B3CE7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B1538"/>
    <w:multiLevelType w:val="hybridMultilevel"/>
    <w:tmpl w:val="6FA8E1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1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D93B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B87716"/>
    <w:multiLevelType w:val="hybridMultilevel"/>
    <w:tmpl w:val="9AFE7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02478"/>
    <w:multiLevelType w:val="hybridMultilevel"/>
    <w:tmpl w:val="72440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077F5"/>
    <w:multiLevelType w:val="hybridMultilevel"/>
    <w:tmpl w:val="6AF84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B21A0"/>
    <w:multiLevelType w:val="hybridMultilevel"/>
    <w:tmpl w:val="3D86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8728C"/>
    <w:multiLevelType w:val="hybridMultilevel"/>
    <w:tmpl w:val="49686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D3A52"/>
    <w:multiLevelType w:val="hybridMultilevel"/>
    <w:tmpl w:val="39AA9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E2608"/>
    <w:multiLevelType w:val="hybridMultilevel"/>
    <w:tmpl w:val="7F08DB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D34AE"/>
    <w:multiLevelType w:val="hybridMultilevel"/>
    <w:tmpl w:val="655E3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56E"/>
    <w:multiLevelType w:val="hybridMultilevel"/>
    <w:tmpl w:val="94ECA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4"/>
  </w:num>
  <w:num w:numId="13">
    <w:abstractNumId w:val="23"/>
  </w:num>
  <w:num w:numId="14">
    <w:abstractNumId w:val="16"/>
  </w:num>
  <w:num w:numId="15">
    <w:abstractNumId w:val="12"/>
  </w:num>
  <w:num w:numId="16">
    <w:abstractNumId w:val="22"/>
  </w:num>
  <w:num w:numId="17">
    <w:abstractNumId w:val="29"/>
  </w:num>
  <w:num w:numId="18">
    <w:abstractNumId w:val="26"/>
  </w:num>
  <w:num w:numId="19">
    <w:abstractNumId w:val="17"/>
  </w:num>
  <w:num w:numId="20">
    <w:abstractNumId w:val="14"/>
  </w:num>
  <w:num w:numId="21">
    <w:abstractNumId w:val="25"/>
  </w:num>
  <w:num w:numId="22">
    <w:abstractNumId w:val="18"/>
  </w:num>
  <w:num w:numId="23">
    <w:abstractNumId w:val="28"/>
  </w:num>
  <w:num w:numId="24">
    <w:abstractNumId w:val="19"/>
  </w:num>
  <w:num w:numId="25">
    <w:abstractNumId w:val="27"/>
  </w:num>
  <w:num w:numId="26">
    <w:abstractNumId w:val="15"/>
  </w:num>
  <w:num w:numId="27">
    <w:abstractNumId w:val="30"/>
  </w:num>
  <w:num w:numId="28">
    <w:abstractNumId w:val="11"/>
  </w:num>
  <w:num w:numId="29">
    <w:abstractNumId w:val="21"/>
  </w:num>
  <w:num w:numId="30">
    <w:abstractNumId w:val="1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FB"/>
    <w:rsid w:val="000050FB"/>
    <w:rsid w:val="000112F7"/>
    <w:rsid w:val="000203BE"/>
    <w:rsid w:val="00064DE1"/>
    <w:rsid w:val="00094803"/>
    <w:rsid w:val="00096B6E"/>
    <w:rsid w:val="000B1EA7"/>
    <w:rsid w:val="00143831"/>
    <w:rsid w:val="00144C8E"/>
    <w:rsid w:val="00172D10"/>
    <w:rsid w:val="001769F2"/>
    <w:rsid w:val="00186863"/>
    <w:rsid w:val="00194F61"/>
    <w:rsid w:val="001A2155"/>
    <w:rsid w:val="001A378E"/>
    <w:rsid w:val="001B0F06"/>
    <w:rsid w:val="001C62C8"/>
    <w:rsid w:val="001D07C6"/>
    <w:rsid w:val="001D7190"/>
    <w:rsid w:val="001D74FA"/>
    <w:rsid w:val="001E5B39"/>
    <w:rsid w:val="00202812"/>
    <w:rsid w:val="00225324"/>
    <w:rsid w:val="002477F7"/>
    <w:rsid w:val="00256E83"/>
    <w:rsid w:val="00260E5B"/>
    <w:rsid w:val="00270A19"/>
    <w:rsid w:val="00281E7A"/>
    <w:rsid w:val="002A2E02"/>
    <w:rsid w:val="002A7A56"/>
    <w:rsid w:val="002D243B"/>
    <w:rsid w:val="002E20F4"/>
    <w:rsid w:val="00302691"/>
    <w:rsid w:val="00310ACC"/>
    <w:rsid w:val="00325EBE"/>
    <w:rsid w:val="00333FA8"/>
    <w:rsid w:val="00364944"/>
    <w:rsid w:val="00374B02"/>
    <w:rsid w:val="00374C02"/>
    <w:rsid w:val="0038009F"/>
    <w:rsid w:val="003A4675"/>
    <w:rsid w:val="00426F60"/>
    <w:rsid w:val="00435B6D"/>
    <w:rsid w:val="00472779"/>
    <w:rsid w:val="0047620E"/>
    <w:rsid w:val="004905AD"/>
    <w:rsid w:val="004E22AC"/>
    <w:rsid w:val="004F53E9"/>
    <w:rsid w:val="00527897"/>
    <w:rsid w:val="00532372"/>
    <w:rsid w:val="00540A5B"/>
    <w:rsid w:val="00550A69"/>
    <w:rsid w:val="00561054"/>
    <w:rsid w:val="005747FE"/>
    <w:rsid w:val="005A15DE"/>
    <w:rsid w:val="005A7B2C"/>
    <w:rsid w:val="005C6B27"/>
    <w:rsid w:val="005D120C"/>
    <w:rsid w:val="005F25EF"/>
    <w:rsid w:val="006045D9"/>
    <w:rsid w:val="00627515"/>
    <w:rsid w:val="0063312B"/>
    <w:rsid w:val="00661A34"/>
    <w:rsid w:val="00673E92"/>
    <w:rsid w:val="00694109"/>
    <w:rsid w:val="006F1B94"/>
    <w:rsid w:val="00732598"/>
    <w:rsid w:val="00744705"/>
    <w:rsid w:val="0075116F"/>
    <w:rsid w:val="00790927"/>
    <w:rsid w:val="007C681D"/>
    <w:rsid w:val="007D754A"/>
    <w:rsid w:val="00805C11"/>
    <w:rsid w:val="00814823"/>
    <w:rsid w:val="00881651"/>
    <w:rsid w:val="00883B68"/>
    <w:rsid w:val="00893E7B"/>
    <w:rsid w:val="008A25CD"/>
    <w:rsid w:val="008D02C2"/>
    <w:rsid w:val="008D1790"/>
    <w:rsid w:val="008D5B92"/>
    <w:rsid w:val="008F5585"/>
    <w:rsid w:val="00901939"/>
    <w:rsid w:val="009066BC"/>
    <w:rsid w:val="00926BB4"/>
    <w:rsid w:val="00937858"/>
    <w:rsid w:val="0096164A"/>
    <w:rsid w:val="00964CEC"/>
    <w:rsid w:val="0096592E"/>
    <w:rsid w:val="00972AFD"/>
    <w:rsid w:val="009823B0"/>
    <w:rsid w:val="00A17F56"/>
    <w:rsid w:val="00A272E4"/>
    <w:rsid w:val="00A403E9"/>
    <w:rsid w:val="00AA1B2F"/>
    <w:rsid w:val="00AA689A"/>
    <w:rsid w:val="00B431B9"/>
    <w:rsid w:val="00B737CA"/>
    <w:rsid w:val="00B76B9C"/>
    <w:rsid w:val="00B77B2F"/>
    <w:rsid w:val="00B82435"/>
    <w:rsid w:val="00B879A7"/>
    <w:rsid w:val="00B903A7"/>
    <w:rsid w:val="00BE2F1B"/>
    <w:rsid w:val="00BE435F"/>
    <w:rsid w:val="00BF5423"/>
    <w:rsid w:val="00C13B2F"/>
    <w:rsid w:val="00C54716"/>
    <w:rsid w:val="00C74191"/>
    <w:rsid w:val="00C77B9D"/>
    <w:rsid w:val="00CC4FCA"/>
    <w:rsid w:val="00CD24A6"/>
    <w:rsid w:val="00CD4008"/>
    <w:rsid w:val="00D26E42"/>
    <w:rsid w:val="00D60B49"/>
    <w:rsid w:val="00D647A5"/>
    <w:rsid w:val="00D73B98"/>
    <w:rsid w:val="00DB0EF4"/>
    <w:rsid w:val="00DB5A25"/>
    <w:rsid w:val="00DC2EB5"/>
    <w:rsid w:val="00E02964"/>
    <w:rsid w:val="00E17D8A"/>
    <w:rsid w:val="00E27BB0"/>
    <w:rsid w:val="00E35489"/>
    <w:rsid w:val="00E54CD4"/>
    <w:rsid w:val="00E83D7C"/>
    <w:rsid w:val="00EB5FDB"/>
    <w:rsid w:val="00EF78E7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26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23"/>
    <w:pPr>
      <w:keepNext/>
      <w:keepLines/>
      <w:shd w:val="clear" w:color="auto" w:fill="0F6FC6" w:themeFill="accent1"/>
      <w:spacing w:before="360" w:after="24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2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112F51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112F51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23"/>
    <w:rPr>
      <w:rFonts w:asciiTheme="majorHAnsi" w:eastAsiaTheme="majorEastAsia" w:hAnsiTheme="majorHAnsi" w:cstheme="majorBidi"/>
      <w:bCs/>
      <w:color w:val="FFFFFF" w:themeColor="background1"/>
      <w:sz w:val="48"/>
      <w:szCs w:val="5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F5423"/>
    <w:rPr>
      <w:rFonts w:asciiTheme="majorHAnsi" w:eastAsiaTheme="majorEastAsia" w:hAnsiTheme="majorHAnsi" w:cstheme="majorBidi"/>
      <w:b/>
      <w:bCs/>
      <w:color w:val="0F6FC6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112F51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112F51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112F51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0BD0D9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0BD0D9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112F51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112F51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F6FC6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0F6FC6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0F6FC6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112F51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7D9532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08674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17D8A"/>
    <w:pPr>
      <w:tabs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F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8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4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6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9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image" Target="media/image9.png"/><Relationship Id="rId7" Type="http://schemas.openxmlformats.org/officeDocument/2006/relationships/image" Target="media/image12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8.svg"/><Relationship Id="rId11" Type="http://schemas.openxmlformats.org/officeDocument/2006/relationships/image" Target="media/image4.svg"/><Relationship Id="rId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image" Target="media/image10.svg"/><Relationship Id="rId9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svg"/><Relationship Id="rId9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ggieTom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F09C1725754F42B257AFD9C6AB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A886C-9763-4413-96D5-54E4581BB6A1}"/>
      </w:docPartPr>
      <w:docPartBody>
        <w:p w:rsidR="00AC2700" w:rsidRDefault="00F2488D">
          <w:pPr>
            <w:pStyle w:val="1FF09C1725754F42B257AFD9C6AB3734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  <w:docPart>
      <w:docPartPr>
        <w:name w:val="F2595FA401174235BAA047607AD3A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283C1-6C98-486F-8800-95A31594D7E2}"/>
      </w:docPartPr>
      <w:docPartBody>
        <w:p w:rsidR="00AC2700" w:rsidRDefault="00F2488D">
          <w:pPr>
            <w:pStyle w:val="F2595FA401174235BAA047607AD3A142"/>
          </w:pPr>
          <w:r>
            <w:t>Type the document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32"/>
    <w:rsid w:val="00095DA9"/>
    <w:rsid w:val="000B3C00"/>
    <w:rsid w:val="00187CD4"/>
    <w:rsid w:val="002B7B32"/>
    <w:rsid w:val="002F599C"/>
    <w:rsid w:val="008303E5"/>
    <w:rsid w:val="00AC2700"/>
    <w:rsid w:val="00B52A4C"/>
    <w:rsid w:val="00BD4860"/>
    <w:rsid w:val="00C63A27"/>
    <w:rsid w:val="00F2488D"/>
    <w:rsid w:val="00F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F09C1725754F42B257AFD9C6AB3734">
    <w:name w:val="1FF09C1725754F42B257AFD9C6AB3734"/>
  </w:style>
  <w:style w:type="paragraph" w:customStyle="1" w:styleId="F2595FA401174235BAA047607AD3A142">
    <w:name w:val="F2595FA401174235BAA047607AD3A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xecutiv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E31E0-8CDD-4EA3-A445-F9056409D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CA3CB-B258-4656-B13F-C282AC27B6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392F0-2E8B-48A9-964E-E0437DD50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A398037-1F8A-44FD-9423-07C8AC28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0</TotalTime>
  <Pages>8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Bazar App</vt:lpstr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Bazar App</dc:title>
  <dc:subject>Project Plan Document</dc:subject>
  <dc:creator/>
  <cp:lastModifiedBy/>
  <cp:revision>1</cp:revision>
  <dcterms:created xsi:type="dcterms:W3CDTF">2022-03-21T14:32:00Z</dcterms:created>
  <dcterms:modified xsi:type="dcterms:W3CDTF">2022-06-22T14:42:00Z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